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43DCB" w14:textId="20466067" w:rsidR="00786823" w:rsidRPr="00600669" w:rsidRDefault="00D23962" w:rsidP="00600669">
      <w:pPr>
        <w:pStyle w:val="IntroductionStyle"/>
        <w:jc w:val="both"/>
        <w:rPr>
          <w:rFonts w:ascii="Segoe UI" w:hAnsi="Segoe UI" w:cs="Segoe UI"/>
          <w:sz w:val="20"/>
          <w:szCs w:val="20"/>
          <w:lang w:val="en-US"/>
        </w:rPr>
      </w:pPr>
      <w:r w:rsidRPr="00600669">
        <w:rPr>
          <w:rFonts w:ascii="Segoe UI" w:hAnsi="Segoe UI" w:cs="Segoe UI"/>
          <w:color w:val="002060"/>
          <w:sz w:val="20"/>
          <w:szCs w:val="20"/>
          <w:lang w:val="en-US"/>
        </w:rPr>
        <w:t xml:space="preserve">Profile </w:t>
      </w:r>
      <w:r w:rsidR="00786A1F" w:rsidRPr="00600669">
        <w:rPr>
          <w:rFonts w:ascii="Segoe UI" w:hAnsi="Segoe UI" w:cs="Segoe UI"/>
          <w:color w:val="002060"/>
          <w:sz w:val="20"/>
          <w:szCs w:val="20"/>
          <w:lang w:val="en-US"/>
        </w:rPr>
        <w:t>SUMMARY</w:t>
      </w:r>
      <w:r w:rsidRPr="00600669">
        <w:rPr>
          <w:rFonts w:ascii="Segoe UI" w:hAnsi="Segoe UI" w:cs="Segoe UI"/>
          <w:color w:val="002060"/>
          <w:sz w:val="20"/>
          <w:szCs w:val="20"/>
          <w:lang w:val="en-US"/>
        </w:rPr>
        <w:t>:</w:t>
      </w:r>
    </w:p>
    <w:p w14:paraId="0B9135A5" w14:textId="1F3F3B7E" w:rsidR="004A467A" w:rsidRPr="00600669" w:rsidRDefault="00466D86"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5</w:t>
      </w:r>
      <w:r w:rsidR="003061E9" w:rsidRPr="00600669">
        <w:rPr>
          <w:rFonts w:ascii="Segoe UI" w:eastAsia="MS Mincho" w:hAnsi="Segoe UI" w:cs="Segoe UI"/>
          <w:bCs/>
          <w:iCs/>
        </w:rPr>
        <w:t>+</w:t>
      </w:r>
      <w:r w:rsidR="004A467A" w:rsidRPr="00600669">
        <w:rPr>
          <w:rFonts w:ascii="Segoe UI" w:eastAsia="MS Mincho" w:hAnsi="Segoe UI" w:cs="Segoe UI"/>
          <w:bCs/>
          <w:iCs/>
        </w:rPr>
        <w:t xml:space="preserve"> years of experience in </w:t>
      </w:r>
      <w:r w:rsidR="00722351" w:rsidRPr="00600669">
        <w:rPr>
          <w:rFonts w:ascii="Segoe UI" w:eastAsia="MS Mincho" w:hAnsi="Segoe UI" w:cs="Segoe UI"/>
          <w:bCs/>
          <w:iCs/>
        </w:rPr>
        <w:t xml:space="preserve">architecture, </w:t>
      </w:r>
      <w:r w:rsidR="002236BD" w:rsidRPr="00600669">
        <w:rPr>
          <w:rFonts w:ascii="Segoe UI" w:eastAsia="MS Mincho" w:hAnsi="Segoe UI" w:cs="Segoe UI"/>
          <w:bCs/>
          <w:iCs/>
        </w:rPr>
        <w:t xml:space="preserve">design, </w:t>
      </w:r>
      <w:r w:rsidR="004A467A" w:rsidRPr="00600669">
        <w:rPr>
          <w:rFonts w:ascii="Segoe UI" w:eastAsia="MS Mincho" w:hAnsi="Segoe UI" w:cs="Segoe UI"/>
          <w:bCs/>
          <w:iCs/>
        </w:rPr>
        <w:t xml:space="preserve">development &amp; support of multi-tier </w:t>
      </w:r>
      <w:r w:rsidR="004A467A" w:rsidRPr="00600669">
        <w:rPr>
          <w:rFonts w:ascii="Segoe UI" w:eastAsia="MS Mincho" w:hAnsi="Segoe UI" w:cs="Segoe UI"/>
          <w:b/>
          <w:bCs/>
          <w:iCs/>
        </w:rPr>
        <w:t>.NET</w:t>
      </w:r>
      <w:r w:rsidR="004A467A" w:rsidRPr="00600669">
        <w:rPr>
          <w:rFonts w:ascii="Segoe UI" w:eastAsia="MS Mincho" w:hAnsi="Segoe UI" w:cs="Segoe UI"/>
          <w:bCs/>
          <w:iCs/>
        </w:rPr>
        <w:t xml:space="preserve"> systems</w:t>
      </w:r>
      <w:r w:rsidR="001C182E" w:rsidRPr="00600669">
        <w:rPr>
          <w:rFonts w:ascii="Segoe UI" w:eastAsia="MS Mincho" w:hAnsi="Segoe UI" w:cs="Segoe UI"/>
          <w:bCs/>
          <w:iCs/>
        </w:rPr>
        <w:t>.</w:t>
      </w:r>
    </w:p>
    <w:p w14:paraId="5CC3B59C" w14:textId="61E2A4A7" w:rsidR="004A467A" w:rsidRPr="00600669" w:rsidRDefault="001C182E"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 xml:space="preserve">Expertise in </w:t>
      </w:r>
      <w:r w:rsidR="002236BD" w:rsidRPr="00600669">
        <w:rPr>
          <w:rFonts w:ascii="Segoe UI" w:eastAsia="MS Mincho" w:hAnsi="Segoe UI" w:cs="Segoe UI"/>
          <w:bCs/>
          <w:iCs/>
        </w:rPr>
        <w:t xml:space="preserve">designing &amp; </w:t>
      </w:r>
      <w:r w:rsidRPr="00600669">
        <w:rPr>
          <w:rFonts w:ascii="Segoe UI" w:eastAsia="MS Mincho" w:hAnsi="Segoe UI" w:cs="Segoe UI"/>
          <w:bCs/>
          <w:iCs/>
        </w:rPr>
        <w:t>building</w:t>
      </w:r>
      <w:r w:rsidR="004A467A" w:rsidRPr="00600669">
        <w:rPr>
          <w:rFonts w:ascii="Segoe UI" w:eastAsia="MS Mincho" w:hAnsi="Segoe UI" w:cs="Segoe UI"/>
          <w:bCs/>
          <w:iCs/>
        </w:rPr>
        <w:t xml:space="preserve"> responsive and interactive web app</w:t>
      </w:r>
      <w:r w:rsidRPr="00600669">
        <w:rPr>
          <w:rFonts w:ascii="Segoe UI" w:eastAsia="MS Mincho" w:hAnsi="Segoe UI" w:cs="Segoe UI"/>
          <w:bCs/>
          <w:iCs/>
        </w:rPr>
        <w:t>lications</w:t>
      </w:r>
      <w:r w:rsidR="004A467A" w:rsidRPr="00600669">
        <w:rPr>
          <w:rFonts w:ascii="Segoe UI" w:eastAsia="MS Mincho" w:hAnsi="Segoe UI" w:cs="Segoe UI"/>
          <w:bCs/>
          <w:iCs/>
        </w:rPr>
        <w:t xml:space="preserve">.  </w:t>
      </w:r>
    </w:p>
    <w:p w14:paraId="4C91EF35" w14:textId="77777777"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Solid knowledge of Microsoft .NET Framework 4.0/4.5/4.7 and Visual Studio 2013/2015/2019,</w:t>
      </w:r>
    </w:p>
    <w:p w14:paraId="1592933B" w14:textId="77777777"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ASP.NET C#, SQL and OOPS</w:t>
      </w:r>
    </w:p>
    <w:p w14:paraId="33270325" w14:textId="2EDCC22B"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Having knowledge in ASP.Net MVC Framework.</w:t>
      </w:r>
    </w:p>
    <w:p w14:paraId="7AB06B91" w14:textId="3F4181ED"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Have expertise in using various SDLC models like Waterfall and Agile Methodology</w:t>
      </w:r>
    </w:p>
    <w:p w14:paraId="08890BDE" w14:textId="1EAFD6DD"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Extensive experience in Cross-browser HTML, CSS, JavaScript, JQuery and AJAX coding to offer responsive website layouts to modern browsers and mobile devices.</w:t>
      </w:r>
    </w:p>
    <w:p w14:paraId="0C98EBAA" w14:textId="5FAB649A"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Building RESTful API and Web Service with JSON data.</w:t>
      </w:r>
    </w:p>
    <w:p w14:paraId="4CFF2034" w14:textId="38EA7925"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Experience with CSS3 and leveraging best practices, modifications of existing CSS files to enhance the user experience</w:t>
      </w:r>
    </w:p>
    <w:p w14:paraId="7283385D" w14:textId="1D14613C"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Ability to learn &amp; develop using new technologies quickly</w:t>
      </w:r>
    </w:p>
    <w:p w14:paraId="724C65FB" w14:textId="77777777" w:rsidR="00895F32" w:rsidRPr="00600669" w:rsidRDefault="00895F3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Excellent communication and interpersonal skill</w:t>
      </w:r>
    </w:p>
    <w:p w14:paraId="42050F86" w14:textId="3456809A" w:rsidR="004A467A" w:rsidRPr="00600669" w:rsidRDefault="00D23962"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Experience in leading the team of 4 members</w:t>
      </w:r>
      <w:r w:rsidR="004A467A" w:rsidRPr="00600669">
        <w:rPr>
          <w:rFonts w:ascii="Segoe UI" w:eastAsia="MS Mincho" w:hAnsi="Segoe UI" w:cs="Segoe UI"/>
          <w:bCs/>
          <w:iCs/>
        </w:rPr>
        <w:t xml:space="preserve"> in</w:t>
      </w:r>
      <w:r w:rsidRPr="00600669">
        <w:rPr>
          <w:rFonts w:ascii="Segoe UI" w:eastAsia="MS Mincho" w:hAnsi="Segoe UI" w:cs="Segoe UI"/>
          <w:bCs/>
          <w:iCs/>
        </w:rPr>
        <w:t xml:space="preserve"> a project</w:t>
      </w:r>
      <w:r w:rsidR="004A467A" w:rsidRPr="00600669">
        <w:rPr>
          <w:rFonts w:ascii="Segoe UI" w:eastAsia="MS Mincho" w:hAnsi="Segoe UI" w:cs="Segoe UI"/>
          <w:bCs/>
          <w:iCs/>
        </w:rPr>
        <w:t>.</w:t>
      </w:r>
    </w:p>
    <w:p w14:paraId="45B0A25C" w14:textId="3538A8E1" w:rsidR="00F30EE4" w:rsidRPr="00600669" w:rsidRDefault="00F81051" w:rsidP="00600669">
      <w:pPr>
        <w:pStyle w:val="IntroductionStyle"/>
        <w:tabs>
          <w:tab w:val="left" w:pos="4025"/>
        </w:tabs>
        <w:jc w:val="both"/>
        <w:rPr>
          <w:rFonts w:ascii="Segoe UI" w:hAnsi="Segoe UI" w:cs="Segoe UI"/>
          <w:color w:val="002060"/>
          <w:sz w:val="20"/>
          <w:szCs w:val="20"/>
          <w:lang w:val="en-US"/>
        </w:rPr>
      </w:pPr>
      <w:r w:rsidRPr="00600669">
        <w:rPr>
          <w:rFonts w:ascii="Segoe UI" w:hAnsi="Segoe UI" w:cs="Segoe UI"/>
          <w:color w:val="002060"/>
          <w:sz w:val="20"/>
          <w:szCs w:val="20"/>
          <w:lang w:val="en-US"/>
        </w:rPr>
        <w:t>EDUCATION</w:t>
      </w:r>
      <w:r w:rsidR="00D23962" w:rsidRPr="00600669">
        <w:rPr>
          <w:rFonts w:ascii="Segoe UI" w:hAnsi="Segoe UI" w:cs="Segoe UI"/>
          <w:color w:val="002060"/>
          <w:sz w:val="20"/>
          <w:szCs w:val="20"/>
          <w:lang w:val="en-US"/>
        </w:rPr>
        <w:t>:</w:t>
      </w:r>
    </w:p>
    <w:p w14:paraId="0B845C59" w14:textId="1E90D499" w:rsidR="00600669" w:rsidRPr="00600669" w:rsidRDefault="00600669" w:rsidP="00600669">
      <w:pPr>
        <w:pStyle w:val="PlainText"/>
        <w:numPr>
          <w:ilvl w:val="0"/>
          <w:numId w:val="6"/>
        </w:numPr>
        <w:jc w:val="both"/>
        <w:rPr>
          <w:rFonts w:ascii="Segoe UI" w:eastAsia="MS Mincho" w:hAnsi="Segoe UI" w:cs="Segoe UI"/>
          <w:bCs/>
          <w:iCs/>
        </w:rPr>
      </w:pPr>
      <w:r>
        <w:rPr>
          <w:rFonts w:ascii="Segoe UI" w:eastAsia="MS Mincho" w:hAnsi="Segoe UI" w:cs="Segoe UI"/>
          <w:bCs/>
          <w:iCs/>
        </w:rPr>
        <w:t>B</w:t>
      </w:r>
      <w:r w:rsidRPr="00600669">
        <w:rPr>
          <w:rFonts w:ascii="Segoe UI" w:eastAsia="MS Mincho" w:hAnsi="Segoe UI" w:cs="Segoe UI"/>
          <w:bCs/>
          <w:iCs/>
        </w:rPr>
        <w:t>achelor</w:t>
      </w:r>
      <w:r w:rsidR="00F81051" w:rsidRPr="00600669">
        <w:rPr>
          <w:rFonts w:ascii="Segoe UI" w:eastAsia="MS Mincho" w:hAnsi="Segoe UI" w:cs="Segoe UI"/>
          <w:bCs/>
          <w:iCs/>
        </w:rPr>
        <w:t xml:space="preserve"> </w:t>
      </w:r>
      <w:r w:rsidRPr="00600669">
        <w:rPr>
          <w:rFonts w:ascii="Segoe UI" w:eastAsia="MS Mincho" w:hAnsi="Segoe UI" w:cs="Segoe UI"/>
          <w:bCs/>
          <w:iCs/>
        </w:rPr>
        <w:t xml:space="preserve">of </w:t>
      </w:r>
      <w:r w:rsidR="00B9121F" w:rsidRPr="00600669">
        <w:rPr>
          <w:rFonts w:ascii="Segoe UI" w:eastAsia="MS Mincho" w:hAnsi="Segoe UI" w:cs="Segoe UI"/>
          <w:bCs/>
          <w:iCs/>
        </w:rPr>
        <w:t>T</w:t>
      </w:r>
      <w:r w:rsidRPr="00600669">
        <w:rPr>
          <w:rFonts w:ascii="Segoe UI" w:eastAsia="MS Mincho" w:hAnsi="Segoe UI" w:cs="Segoe UI"/>
          <w:bCs/>
          <w:iCs/>
        </w:rPr>
        <w:t>echnology</w:t>
      </w:r>
      <w:r w:rsidR="00F81051" w:rsidRPr="00600669">
        <w:rPr>
          <w:rFonts w:ascii="Segoe UI" w:eastAsia="MS Mincho" w:hAnsi="Segoe UI" w:cs="Segoe UI"/>
          <w:bCs/>
          <w:iCs/>
        </w:rPr>
        <w:t xml:space="preserve"> (</w:t>
      </w:r>
      <w:r w:rsidRPr="00600669">
        <w:rPr>
          <w:rFonts w:ascii="Segoe UI" w:eastAsia="MS Mincho" w:hAnsi="Segoe UI" w:cs="Segoe UI"/>
          <w:bCs/>
          <w:iCs/>
        </w:rPr>
        <w:t xml:space="preserve">information </w:t>
      </w:r>
      <w:r w:rsidR="00B9121F" w:rsidRPr="00600669">
        <w:rPr>
          <w:rFonts w:ascii="Segoe UI" w:eastAsia="MS Mincho" w:hAnsi="Segoe UI" w:cs="Segoe UI"/>
          <w:bCs/>
          <w:iCs/>
        </w:rPr>
        <w:t>T</w:t>
      </w:r>
      <w:r w:rsidRPr="00600669">
        <w:rPr>
          <w:rFonts w:ascii="Segoe UI" w:eastAsia="MS Mincho" w:hAnsi="Segoe UI" w:cs="Segoe UI"/>
          <w:bCs/>
          <w:iCs/>
        </w:rPr>
        <w:t>echnology</w:t>
      </w:r>
      <w:r w:rsidR="00F81051" w:rsidRPr="00600669">
        <w:rPr>
          <w:rFonts w:ascii="Segoe UI" w:eastAsia="MS Mincho" w:hAnsi="Segoe UI" w:cs="Segoe UI"/>
          <w:bCs/>
          <w:iCs/>
        </w:rPr>
        <w:t xml:space="preserve">) – </w:t>
      </w:r>
      <w:r w:rsidR="00B9121F" w:rsidRPr="00600669">
        <w:rPr>
          <w:rFonts w:ascii="Segoe UI" w:eastAsia="MS Mincho" w:hAnsi="Segoe UI" w:cs="Segoe UI"/>
          <w:bCs/>
          <w:iCs/>
        </w:rPr>
        <w:t>S.A E</w:t>
      </w:r>
      <w:r w:rsidRPr="00600669">
        <w:rPr>
          <w:rFonts w:ascii="Segoe UI" w:eastAsia="MS Mincho" w:hAnsi="Segoe UI" w:cs="Segoe UI"/>
          <w:bCs/>
          <w:iCs/>
        </w:rPr>
        <w:t>ngineering</w:t>
      </w:r>
      <w:r w:rsidR="00B9121F" w:rsidRPr="00600669">
        <w:rPr>
          <w:rFonts w:ascii="Segoe UI" w:eastAsia="MS Mincho" w:hAnsi="Segoe UI" w:cs="Segoe UI"/>
          <w:bCs/>
          <w:iCs/>
        </w:rPr>
        <w:t xml:space="preserve"> C</w:t>
      </w:r>
      <w:r w:rsidRPr="00600669">
        <w:rPr>
          <w:rFonts w:ascii="Segoe UI" w:eastAsia="MS Mincho" w:hAnsi="Segoe UI" w:cs="Segoe UI"/>
          <w:bCs/>
          <w:iCs/>
        </w:rPr>
        <w:t>ollege- 2004</w:t>
      </w:r>
    </w:p>
    <w:p w14:paraId="71EDCC70" w14:textId="1E649E97" w:rsidR="00600669" w:rsidRPr="00600669" w:rsidRDefault="00600669" w:rsidP="00600669">
      <w:pPr>
        <w:pStyle w:val="PlainText"/>
        <w:numPr>
          <w:ilvl w:val="0"/>
          <w:numId w:val="6"/>
        </w:numPr>
        <w:jc w:val="both"/>
        <w:rPr>
          <w:rFonts w:ascii="Segoe UI" w:eastAsia="MS Mincho" w:hAnsi="Segoe UI" w:cs="Segoe UI"/>
          <w:bCs/>
          <w:iCs/>
        </w:rPr>
      </w:pPr>
      <w:r w:rsidRPr="00600669">
        <w:rPr>
          <w:rFonts w:ascii="Segoe UI" w:eastAsia="MS Mincho" w:hAnsi="Segoe UI" w:cs="Segoe UI"/>
          <w:bCs/>
          <w:iCs/>
        </w:rPr>
        <w:t>Percentage- 85 %</w:t>
      </w:r>
    </w:p>
    <w:p w14:paraId="4AC8D228" w14:textId="50545162" w:rsidR="00600669" w:rsidRPr="00600669" w:rsidRDefault="00D23962" w:rsidP="00600669">
      <w:pPr>
        <w:pStyle w:val="IntroductionStyle"/>
        <w:jc w:val="both"/>
        <w:rPr>
          <w:rFonts w:ascii="Segoe UI" w:hAnsi="Segoe UI" w:cs="Segoe UI"/>
          <w:color w:val="002060"/>
          <w:sz w:val="20"/>
          <w:szCs w:val="20"/>
          <w:lang w:val="en-US"/>
        </w:rPr>
      </w:pPr>
      <w:r w:rsidRPr="00600669">
        <w:rPr>
          <w:rFonts w:ascii="Segoe UI" w:hAnsi="Segoe UI" w:cs="Segoe UI"/>
          <w:color w:val="002060"/>
          <w:sz w:val="20"/>
          <w:szCs w:val="20"/>
          <w:lang w:val="en-US"/>
        </w:rPr>
        <w:t>PRoFESSIONAL EXPERIENCE: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ook w:val="00A0" w:firstRow="1" w:lastRow="0" w:firstColumn="1" w:lastColumn="0" w:noHBand="0" w:noVBand="0"/>
      </w:tblPr>
      <w:tblGrid>
        <w:gridCol w:w="9762"/>
      </w:tblGrid>
      <w:tr w:rsidR="001C182E" w:rsidRPr="00600669" w14:paraId="04AB8E12" w14:textId="77777777" w:rsidTr="00B77BE0">
        <w:trPr>
          <w:trHeight w:val="511"/>
        </w:trPr>
        <w:tc>
          <w:tcPr>
            <w:tcW w:w="9762" w:type="dxa"/>
            <w:shd w:val="clear" w:color="auto" w:fill="F2F2F2"/>
          </w:tcPr>
          <w:p w14:paraId="4F87630A" w14:textId="3110AF39" w:rsidR="009E183A" w:rsidRPr="00600669" w:rsidRDefault="009E183A" w:rsidP="00600669">
            <w:pPr>
              <w:pStyle w:val="PlainText"/>
              <w:numPr>
                <w:ilvl w:val="0"/>
                <w:numId w:val="14"/>
              </w:numPr>
              <w:spacing w:before="60" w:after="60"/>
              <w:jc w:val="both"/>
              <w:rPr>
                <w:rFonts w:ascii="Segoe UI" w:hAnsi="Segoe UI" w:cs="Segoe UI"/>
                <w:b/>
              </w:rPr>
            </w:pPr>
            <w:r w:rsidRPr="00600669">
              <w:rPr>
                <w:rFonts w:ascii="Segoe UI" w:hAnsi="Segoe UI" w:cs="Segoe UI"/>
                <w:b/>
              </w:rPr>
              <w:t>Techwaukee Private Limited as Software Engineer</w:t>
            </w:r>
            <w:r w:rsidRPr="00600669">
              <w:rPr>
                <w:rFonts w:ascii="Segoe UI" w:eastAsia="MS Mincho" w:hAnsi="Segoe UI" w:cs="Segoe UI"/>
                <w:b/>
              </w:rPr>
              <w:t xml:space="preserve"> – May 2018 to Till Date</w:t>
            </w:r>
          </w:p>
          <w:p w14:paraId="681EE230" w14:textId="633519E2" w:rsidR="00D16775" w:rsidRPr="00600669" w:rsidRDefault="00D16775" w:rsidP="00600669">
            <w:pPr>
              <w:pStyle w:val="PlainText"/>
              <w:numPr>
                <w:ilvl w:val="0"/>
                <w:numId w:val="14"/>
              </w:numPr>
              <w:spacing w:before="60" w:after="60"/>
              <w:jc w:val="both"/>
              <w:rPr>
                <w:rFonts w:ascii="Segoe UI" w:hAnsi="Segoe UI" w:cs="Segoe UI"/>
                <w:b/>
              </w:rPr>
            </w:pPr>
            <w:r w:rsidRPr="00600669">
              <w:rPr>
                <w:rFonts w:ascii="Segoe UI" w:hAnsi="Segoe UI" w:cs="Segoe UI"/>
                <w:b/>
              </w:rPr>
              <w:t xml:space="preserve">IT Debut </w:t>
            </w:r>
            <w:r w:rsidR="000F7A11" w:rsidRPr="00600669">
              <w:rPr>
                <w:rFonts w:ascii="Segoe UI" w:hAnsi="Segoe UI" w:cs="Segoe UI"/>
                <w:b/>
              </w:rPr>
              <w:t>as</w:t>
            </w:r>
            <w:r w:rsidRPr="00600669">
              <w:rPr>
                <w:rFonts w:ascii="Segoe UI" w:hAnsi="Segoe UI" w:cs="Segoe UI"/>
                <w:b/>
              </w:rPr>
              <w:t xml:space="preserve"> .NET Developer </w:t>
            </w:r>
            <w:r w:rsidRPr="00600669">
              <w:rPr>
                <w:rFonts w:ascii="Segoe UI" w:eastAsia="MS Mincho" w:hAnsi="Segoe UI" w:cs="Segoe UI"/>
                <w:b/>
              </w:rPr>
              <w:t>(Full-Stack) – Apr 2016 to Apr 2018</w:t>
            </w:r>
          </w:p>
          <w:p w14:paraId="18EAD9A0" w14:textId="16B753EF" w:rsidR="001A1364" w:rsidRPr="00600669" w:rsidRDefault="001A1364" w:rsidP="00600669">
            <w:pPr>
              <w:pStyle w:val="PlainText"/>
              <w:spacing w:before="60" w:after="60"/>
              <w:ind w:left="720"/>
              <w:jc w:val="both"/>
              <w:rPr>
                <w:rFonts w:ascii="Segoe UI" w:eastAsia="MS Mincho" w:hAnsi="Segoe UI" w:cs="Segoe UI"/>
                <w:b/>
                <w:bCs/>
              </w:rPr>
            </w:pPr>
          </w:p>
        </w:tc>
      </w:tr>
    </w:tbl>
    <w:p w14:paraId="71C3BA42" w14:textId="77777777" w:rsidR="00600669" w:rsidRDefault="00600669" w:rsidP="00600669">
      <w:pPr>
        <w:pStyle w:val="IntroductionStyle"/>
        <w:jc w:val="both"/>
        <w:rPr>
          <w:rFonts w:ascii="Segoe UI" w:hAnsi="Segoe UI" w:cs="Segoe UI"/>
          <w:color w:val="002060"/>
          <w:sz w:val="20"/>
          <w:szCs w:val="20"/>
          <w:lang w:val="en-US"/>
        </w:rPr>
      </w:pPr>
    </w:p>
    <w:p w14:paraId="153330E9" w14:textId="4DC2F6AA" w:rsidR="00600669" w:rsidRPr="00600669" w:rsidRDefault="00D23962" w:rsidP="00600669">
      <w:pPr>
        <w:pStyle w:val="IntroductionStyle"/>
        <w:jc w:val="both"/>
        <w:rPr>
          <w:rFonts w:ascii="Segoe UI" w:hAnsi="Segoe UI" w:cs="Segoe UI"/>
          <w:color w:val="002060"/>
          <w:sz w:val="20"/>
          <w:szCs w:val="20"/>
          <w:lang w:val="en-US"/>
        </w:rPr>
      </w:pPr>
      <w:r w:rsidRPr="00600669">
        <w:rPr>
          <w:rFonts w:ascii="Segoe UI" w:hAnsi="Segoe UI" w:cs="Segoe UI"/>
          <w:color w:val="002060"/>
          <w:sz w:val="20"/>
          <w:szCs w:val="20"/>
          <w:lang w:val="en-US"/>
        </w:rPr>
        <w:t>TECHNICAL Skills: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ook w:val="00A0" w:firstRow="1" w:lastRow="0" w:firstColumn="1" w:lastColumn="0" w:noHBand="0" w:noVBand="0"/>
      </w:tblPr>
      <w:tblGrid>
        <w:gridCol w:w="4906"/>
        <w:gridCol w:w="4906"/>
      </w:tblGrid>
      <w:tr w:rsidR="00FA4C5C" w:rsidRPr="00600669" w14:paraId="5BCA4999" w14:textId="77777777" w:rsidTr="00E925F2">
        <w:tc>
          <w:tcPr>
            <w:tcW w:w="4906" w:type="dxa"/>
            <w:shd w:val="clear" w:color="auto" w:fill="F2F2F2"/>
          </w:tcPr>
          <w:p w14:paraId="61E33DDF" w14:textId="1C045820" w:rsidR="00FA4C5C" w:rsidRPr="00600669" w:rsidRDefault="00FA4C5C" w:rsidP="00600669">
            <w:pPr>
              <w:pStyle w:val="PlainText"/>
              <w:spacing w:before="60" w:after="60"/>
              <w:jc w:val="both"/>
              <w:rPr>
                <w:rFonts w:ascii="Segoe UI" w:eastAsia="MS Mincho" w:hAnsi="Segoe UI" w:cs="Segoe UI"/>
                <w:b/>
                <w:bCs/>
              </w:rPr>
            </w:pPr>
            <w:bookmarkStart w:id="0" w:name="_Hlk503732923"/>
            <w:r w:rsidRPr="00600669">
              <w:rPr>
                <w:rFonts w:ascii="Segoe UI" w:eastAsia="MS Mincho" w:hAnsi="Segoe UI" w:cs="Segoe UI"/>
                <w:b/>
                <w:bCs/>
              </w:rPr>
              <w:t>Programming Languages</w:t>
            </w:r>
          </w:p>
        </w:tc>
        <w:tc>
          <w:tcPr>
            <w:tcW w:w="4906" w:type="dxa"/>
            <w:shd w:val="clear" w:color="auto" w:fill="F2F2F2"/>
          </w:tcPr>
          <w:p w14:paraId="4F2F11CA" w14:textId="4E85BBB7" w:rsidR="00FA4C5C" w:rsidRPr="00600669" w:rsidRDefault="00FA4C5C" w:rsidP="00600669">
            <w:pPr>
              <w:pStyle w:val="PlainText"/>
              <w:spacing w:before="60" w:after="60"/>
              <w:jc w:val="both"/>
              <w:rPr>
                <w:rFonts w:ascii="Segoe UI" w:eastAsia="MS Mincho" w:hAnsi="Segoe UI" w:cs="Segoe UI"/>
                <w:b/>
                <w:bCs/>
              </w:rPr>
            </w:pPr>
            <w:r w:rsidRPr="00600669">
              <w:rPr>
                <w:rFonts w:ascii="Segoe UI" w:hAnsi="Segoe UI" w:cs="Segoe UI"/>
              </w:rPr>
              <w:t>C#, SQL, HTML5, CSS3, JavaScript, JQuery, Ajax</w:t>
            </w:r>
          </w:p>
        </w:tc>
      </w:tr>
      <w:tr w:rsidR="00FA4C5C" w:rsidRPr="00600669" w14:paraId="3914FA39" w14:textId="77777777" w:rsidTr="00BF38B1">
        <w:tc>
          <w:tcPr>
            <w:tcW w:w="4906" w:type="dxa"/>
            <w:shd w:val="clear" w:color="auto" w:fill="F2F2F2"/>
          </w:tcPr>
          <w:p w14:paraId="28A5A6FB" w14:textId="7C5EDE8C" w:rsidR="00FA4C5C" w:rsidRPr="00600669" w:rsidRDefault="00FA4C5C" w:rsidP="00600669">
            <w:pPr>
              <w:pStyle w:val="PlainText"/>
              <w:spacing w:before="60" w:after="60"/>
              <w:jc w:val="both"/>
              <w:rPr>
                <w:rFonts w:ascii="Segoe UI" w:eastAsia="MS Mincho" w:hAnsi="Segoe UI" w:cs="Segoe UI"/>
                <w:b/>
                <w:bCs/>
              </w:rPr>
            </w:pPr>
            <w:r w:rsidRPr="00600669">
              <w:rPr>
                <w:rFonts w:ascii="Segoe UI" w:hAnsi="Segoe UI" w:cs="Segoe UI"/>
                <w:b/>
              </w:rPr>
              <w:t>Frameworks</w:t>
            </w:r>
          </w:p>
        </w:tc>
        <w:tc>
          <w:tcPr>
            <w:tcW w:w="4906" w:type="dxa"/>
            <w:shd w:val="clear" w:color="auto" w:fill="F2F2F2"/>
          </w:tcPr>
          <w:p w14:paraId="18B6D4F8" w14:textId="1EB43577" w:rsidR="00FA4C5C" w:rsidRPr="00600669" w:rsidRDefault="00FA4C5C" w:rsidP="00600669">
            <w:pPr>
              <w:pStyle w:val="PlainText"/>
              <w:spacing w:before="60" w:after="60"/>
              <w:jc w:val="both"/>
              <w:rPr>
                <w:rFonts w:ascii="Segoe UI" w:eastAsia="MS Mincho" w:hAnsi="Segoe UI" w:cs="Segoe UI"/>
                <w:b/>
                <w:bCs/>
              </w:rPr>
            </w:pPr>
            <w:r w:rsidRPr="00600669">
              <w:rPr>
                <w:rFonts w:ascii="Segoe UI" w:hAnsi="Segoe UI" w:cs="Segoe UI"/>
              </w:rPr>
              <w:t>.NET 4.5, ASP.NET MVC, ADO.NET, Web services, Web API, Entity Framework, JQuery, Bootstrap 3,4</w:t>
            </w:r>
          </w:p>
        </w:tc>
      </w:tr>
      <w:tr w:rsidR="00FA4C5C" w:rsidRPr="00600669" w14:paraId="0D9709B9" w14:textId="77777777" w:rsidTr="00BF38B1">
        <w:tc>
          <w:tcPr>
            <w:tcW w:w="4906" w:type="dxa"/>
            <w:shd w:val="clear" w:color="auto" w:fill="F2F2F2"/>
          </w:tcPr>
          <w:p w14:paraId="611E93BB" w14:textId="4D914AFF" w:rsidR="00FA4C5C" w:rsidRPr="00600669" w:rsidRDefault="00FA4C5C" w:rsidP="00600669">
            <w:pPr>
              <w:pStyle w:val="PlainText"/>
              <w:spacing w:before="60" w:after="60"/>
              <w:jc w:val="both"/>
              <w:rPr>
                <w:rFonts w:ascii="Segoe UI" w:hAnsi="Segoe UI" w:cs="Segoe UI"/>
                <w:b/>
              </w:rPr>
            </w:pPr>
            <w:r w:rsidRPr="00600669">
              <w:rPr>
                <w:rFonts w:ascii="Segoe UI" w:hAnsi="Segoe UI" w:cs="Segoe UI"/>
                <w:b/>
              </w:rPr>
              <w:t xml:space="preserve">Databases </w:t>
            </w:r>
          </w:p>
        </w:tc>
        <w:tc>
          <w:tcPr>
            <w:tcW w:w="4906" w:type="dxa"/>
            <w:shd w:val="clear" w:color="auto" w:fill="F2F2F2"/>
          </w:tcPr>
          <w:p w14:paraId="6D165A67" w14:textId="282B2890" w:rsidR="00FA4C5C" w:rsidRPr="00600669" w:rsidRDefault="0014088D" w:rsidP="00600669">
            <w:pPr>
              <w:pStyle w:val="PlainText"/>
              <w:spacing w:before="60" w:after="60"/>
              <w:jc w:val="both"/>
              <w:rPr>
                <w:rFonts w:ascii="Segoe UI" w:hAnsi="Segoe UI" w:cs="Segoe UI"/>
              </w:rPr>
            </w:pPr>
            <w:r w:rsidRPr="00600669">
              <w:rPr>
                <w:rFonts w:ascii="Segoe UI" w:hAnsi="Segoe UI" w:cs="Segoe UI"/>
              </w:rPr>
              <w:t>SQL Server 2012</w:t>
            </w:r>
          </w:p>
        </w:tc>
      </w:tr>
      <w:tr w:rsidR="00FA4C5C" w:rsidRPr="00600669" w14:paraId="7910A0A6" w14:textId="77777777" w:rsidTr="00BF38B1">
        <w:tc>
          <w:tcPr>
            <w:tcW w:w="4906" w:type="dxa"/>
            <w:shd w:val="clear" w:color="auto" w:fill="F2F2F2"/>
          </w:tcPr>
          <w:p w14:paraId="7EF3988E" w14:textId="3DC435D9" w:rsidR="00FA4C5C" w:rsidRPr="00600669" w:rsidRDefault="00FA4C5C" w:rsidP="00600669">
            <w:pPr>
              <w:pStyle w:val="PlainText"/>
              <w:spacing w:before="60" w:after="60"/>
              <w:jc w:val="both"/>
              <w:rPr>
                <w:rFonts w:ascii="Segoe UI" w:hAnsi="Segoe UI" w:cs="Segoe UI"/>
                <w:b/>
              </w:rPr>
            </w:pPr>
            <w:r w:rsidRPr="00600669">
              <w:rPr>
                <w:rFonts w:ascii="Segoe UI" w:hAnsi="Segoe UI" w:cs="Segoe UI"/>
                <w:b/>
              </w:rPr>
              <w:t>Tools/Utilities</w:t>
            </w:r>
          </w:p>
        </w:tc>
        <w:tc>
          <w:tcPr>
            <w:tcW w:w="4906" w:type="dxa"/>
            <w:shd w:val="clear" w:color="auto" w:fill="F2F2F2"/>
          </w:tcPr>
          <w:p w14:paraId="62307BF7" w14:textId="4E4CEE37" w:rsidR="00FA4C5C" w:rsidRPr="00600669" w:rsidRDefault="00FA4C5C" w:rsidP="00600669">
            <w:pPr>
              <w:pStyle w:val="PlainText"/>
              <w:spacing w:before="60" w:after="60"/>
              <w:jc w:val="both"/>
              <w:rPr>
                <w:rFonts w:ascii="Segoe UI" w:hAnsi="Segoe UI" w:cs="Segoe UI"/>
              </w:rPr>
            </w:pPr>
            <w:r w:rsidRPr="00600669">
              <w:rPr>
                <w:rFonts w:ascii="Segoe UI" w:hAnsi="Segoe UI" w:cs="Segoe UI"/>
              </w:rPr>
              <w:t xml:space="preserve">Visual studio 2017/2019, SQL Server Management Studio </w:t>
            </w:r>
            <w:r w:rsidR="005A518F" w:rsidRPr="00600669">
              <w:rPr>
                <w:rFonts w:ascii="Segoe UI" w:hAnsi="Segoe UI" w:cs="Segoe UI"/>
              </w:rPr>
              <w:t>2008/</w:t>
            </w:r>
            <w:r w:rsidRPr="00600669">
              <w:rPr>
                <w:rFonts w:ascii="Segoe UI" w:hAnsi="Segoe UI" w:cs="Segoe UI"/>
              </w:rPr>
              <w:t>2012</w:t>
            </w:r>
          </w:p>
        </w:tc>
      </w:tr>
      <w:tr w:rsidR="00FA4C5C" w:rsidRPr="00600669" w14:paraId="618D89BE" w14:textId="77777777" w:rsidTr="00BF38B1">
        <w:tc>
          <w:tcPr>
            <w:tcW w:w="4906" w:type="dxa"/>
            <w:shd w:val="clear" w:color="auto" w:fill="F2F2F2"/>
          </w:tcPr>
          <w:p w14:paraId="71D05113" w14:textId="0477E677" w:rsidR="00FA4C5C" w:rsidRPr="00600669" w:rsidRDefault="00FA4C5C" w:rsidP="00600669">
            <w:pPr>
              <w:pStyle w:val="PlainText"/>
              <w:spacing w:before="60" w:after="60"/>
              <w:jc w:val="both"/>
              <w:rPr>
                <w:rFonts w:ascii="Segoe UI" w:hAnsi="Segoe UI" w:cs="Segoe UI"/>
                <w:b/>
              </w:rPr>
            </w:pPr>
            <w:r w:rsidRPr="00600669">
              <w:rPr>
                <w:rFonts w:ascii="Segoe UI" w:hAnsi="Segoe UI" w:cs="Segoe UI"/>
                <w:b/>
              </w:rPr>
              <w:t xml:space="preserve">Application/Web Server </w:t>
            </w:r>
          </w:p>
        </w:tc>
        <w:tc>
          <w:tcPr>
            <w:tcW w:w="4906" w:type="dxa"/>
            <w:shd w:val="clear" w:color="auto" w:fill="F2F2F2"/>
          </w:tcPr>
          <w:p w14:paraId="5FC34727" w14:textId="1207E4CB" w:rsidR="00FA4C5C" w:rsidRPr="00600669" w:rsidRDefault="00FA4C5C" w:rsidP="00600669">
            <w:pPr>
              <w:pStyle w:val="PlainText"/>
              <w:spacing w:before="60" w:after="60"/>
              <w:jc w:val="both"/>
              <w:rPr>
                <w:rFonts w:ascii="Segoe UI" w:hAnsi="Segoe UI" w:cs="Segoe UI"/>
              </w:rPr>
            </w:pPr>
            <w:r w:rsidRPr="00600669">
              <w:rPr>
                <w:rFonts w:ascii="Segoe UI" w:hAnsi="Segoe UI" w:cs="Segoe UI"/>
              </w:rPr>
              <w:t>IIS</w:t>
            </w:r>
          </w:p>
        </w:tc>
      </w:tr>
    </w:tbl>
    <w:bookmarkEnd w:id="0"/>
    <w:p w14:paraId="49A6615D" w14:textId="5B2DAA31" w:rsidR="003146C8" w:rsidRPr="00600669" w:rsidRDefault="00D23962" w:rsidP="00600669">
      <w:pPr>
        <w:pStyle w:val="IntroductionStyle"/>
        <w:jc w:val="both"/>
        <w:rPr>
          <w:rFonts w:ascii="Segoe UI" w:hAnsi="Segoe UI" w:cs="Segoe UI"/>
          <w:sz w:val="20"/>
          <w:szCs w:val="20"/>
          <w:lang w:val="en-US"/>
        </w:rPr>
      </w:pPr>
      <w:r w:rsidRPr="00600669">
        <w:rPr>
          <w:rFonts w:ascii="Segoe UI" w:hAnsi="Segoe UI" w:cs="Segoe UI"/>
          <w:color w:val="002060"/>
          <w:sz w:val="20"/>
          <w:szCs w:val="20"/>
          <w:lang w:val="en-US"/>
        </w:rPr>
        <w:lastRenderedPageBreak/>
        <w:t xml:space="preserve">PROJECT </w:t>
      </w:r>
      <w:r w:rsidR="00DE12B2" w:rsidRPr="00600669">
        <w:rPr>
          <w:rFonts w:ascii="Segoe UI" w:hAnsi="Segoe UI" w:cs="Segoe UI"/>
          <w:color w:val="002060"/>
          <w:sz w:val="20"/>
          <w:szCs w:val="20"/>
          <w:lang w:val="en-US"/>
        </w:rPr>
        <w:t>DETAILS</w:t>
      </w:r>
      <w:r w:rsidRPr="00600669">
        <w:rPr>
          <w:rFonts w:ascii="Segoe UI" w:hAnsi="Segoe UI" w:cs="Segoe UI"/>
          <w:color w:val="002060"/>
          <w:sz w:val="20"/>
          <w:szCs w:val="20"/>
          <w:lang w:val="en-US"/>
        </w:rPr>
        <w:t>:</w:t>
      </w:r>
    </w:p>
    <w:p w14:paraId="202BD870" w14:textId="7A1687FC" w:rsidR="00FA258D" w:rsidRPr="00600669" w:rsidRDefault="00FA258D" w:rsidP="00600669">
      <w:pPr>
        <w:pStyle w:val="IntroductionStyle"/>
        <w:jc w:val="both"/>
        <w:rPr>
          <w:rFonts w:ascii="Segoe UI" w:hAnsi="Segoe UI" w:cs="Segoe UI"/>
          <w:sz w:val="20"/>
          <w:szCs w:val="20"/>
          <w:lang w:val="en-US"/>
        </w:rPr>
      </w:pPr>
    </w:p>
    <w:p w14:paraId="753EE961" w14:textId="7B28E6CA" w:rsidR="00FA258D" w:rsidRPr="00600669" w:rsidRDefault="006E7020" w:rsidP="00600669">
      <w:pPr>
        <w:pBdr>
          <w:bottom w:val="single" w:sz="4" w:space="1" w:color="auto"/>
        </w:pBdr>
        <w:jc w:val="both"/>
        <w:rPr>
          <w:rFonts w:ascii="Segoe UI" w:hAnsi="Segoe UI" w:cs="Segoe UI"/>
          <w:bCs/>
          <w:sz w:val="20"/>
          <w:szCs w:val="20"/>
        </w:rPr>
      </w:pPr>
      <w:r w:rsidRPr="00600669">
        <w:rPr>
          <w:rFonts w:ascii="Segoe UI" w:hAnsi="Segoe UI" w:cs="Segoe UI"/>
          <w:b/>
          <w:sz w:val="20"/>
          <w:szCs w:val="20"/>
        </w:rPr>
        <w:t>Techwaukee Solutions LLC</w:t>
      </w:r>
      <w:r w:rsidR="00FA258D" w:rsidRPr="00600669">
        <w:rPr>
          <w:rFonts w:ascii="Segoe UI" w:hAnsi="Segoe UI" w:cs="Segoe UI"/>
          <w:b/>
          <w:sz w:val="20"/>
          <w:szCs w:val="20"/>
        </w:rPr>
        <w:tab/>
        <w:t xml:space="preserve">                                                                               </w:t>
      </w:r>
      <w:r w:rsidR="00600669">
        <w:rPr>
          <w:rFonts w:ascii="Segoe UI" w:hAnsi="Segoe UI" w:cs="Segoe UI"/>
          <w:b/>
          <w:sz w:val="20"/>
          <w:szCs w:val="20"/>
        </w:rPr>
        <w:t xml:space="preserve">                </w:t>
      </w:r>
      <w:r w:rsidRPr="00600669">
        <w:rPr>
          <w:rFonts w:ascii="Segoe UI" w:hAnsi="Segoe UI" w:cs="Segoe UI"/>
          <w:b/>
          <w:bCs/>
          <w:sz w:val="20"/>
          <w:szCs w:val="20"/>
        </w:rPr>
        <w:t>Jan</w:t>
      </w:r>
      <w:r w:rsidRPr="00600669">
        <w:rPr>
          <w:rFonts w:ascii="Segoe UI" w:hAnsi="Segoe UI" w:cs="Segoe UI"/>
          <w:b/>
          <w:sz w:val="20"/>
          <w:szCs w:val="20"/>
        </w:rPr>
        <w:t xml:space="preserve"> 2021</w:t>
      </w:r>
      <w:r w:rsidR="00FA258D" w:rsidRPr="00600669">
        <w:rPr>
          <w:rFonts w:ascii="Segoe UI" w:hAnsi="Segoe UI" w:cs="Segoe UI"/>
          <w:b/>
          <w:sz w:val="20"/>
          <w:szCs w:val="20"/>
        </w:rPr>
        <w:t>– Till Date</w:t>
      </w:r>
    </w:p>
    <w:p w14:paraId="307C48E0" w14:textId="77777777" w:rsidR="00447FA7" w:rsidRPr="00600669" w:rsidRDefault="00447FA7" w:rsidP="00600669">
      <w:pPr>
        <w:jc w:val="both"/>
        <w:rPr>
          <w:rFonts w:ascii="Segoe UI" w:hAnsi="Segoe UI" w:cs="Segoe UI"/>
          <w:b/>
          <w:bCs/>
          <w:sz w:val="20"/>
          <w:szCs w:val="20"/>
        </w:rPr>
      </w:pPr>
    </w:p>
    <w:p w14:paraId="65453121" w14:textId="77777777" w:rsidR="00D23962" w:rsidRPr="00600669" w:rsidRDefault="00FA258D" w:rsidP="00600669">
      <w:pPr>
        <w:jc w:val="both"/>
        <w:rPr>
          <w:rFonts w:ascii="Segoe UI" w:hAnsi="Segoe UI" w:cs="Segoe UI"/>
          <w:b/>
          <w:bCs/>
          <w:sz w:val="20"/>
          <w:szCs w:val="20"/>
        </w:rPr>
      </w:pPr>
      <w:r w:rsidRPr="00600669">
        <w:rPr>
          <w:rFonts w:ascii="Segoe UI" w:hAnsi="Segoe UI" w:cs="Segoe UI"/>
          <w:b/>
          <w:bCs/>
          <w:sz w:val="20"/>
          <w:szCs w:val="20"/>
        </w:rPr>
        <w:t xml:space="preserve">Role: Team Lead &amp; .NET Developer (Full-Stack)                                                                      </w:t>
      </w:r>
    </w:p>
    <w:p w14:paraId="098C25E7" w14:textId="2A7AA2A5" w:rsidR="00FA258D" w:rsidRPr="00600669" w:rsidRDefault="00FA258D" w:rsidP="00600669">
      <w:pPr>
        <w:jc w:val="both"/>
        <w:rPr>
          <w:rFonts w:ascii="Segoe UI" w:hAnsi="Segoe UI" w:cs="Segoe UI"/>
          <w:b/>
          <w:bCs/>
          <w:sz w:val="20"/>
          <w:szCs w:val="20"/>
        </w:rPr>
      </w:pPr>
      <w:r w:rsidRPr="00600669">
        <w:rPr>
          <w:rFonts w:ascii="Segoe UI" w:hAnsi="Segoe UI" w:cs="Segoe UI"/>
          <w:b/>
          <w:bCs/>
          <w:sz w:val="20"/>
          <w:szCs w:val="20"/>
        </w:rPr>
        <w:t>Location: Chennai</w:t>
      </w:r>
    </w:p>
    <w:p w14:paraId="43327708" w14:textId="77777777" w:rsidR="00600669" w:rsidRPr="00600669" w:rsidRDefault="00FA258D"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600669">
        <w:rPr>
          <w:rFonts w:ascii="Segoe UI" w:hAnsi="Segoe UI" w:cs="Segoe UI"/>
          <w:b/>
          <w:sz w:val="20"/>
          <w:szCs w:val="20"/>
        </w:rPr>
        <w:t>Project:</w:t>
      </w:r>
      <w:r w:rsidR="00D23962" w:rsidRPr="00600669">
        <w:rPr>
          <w:rFonts w:ascii="Segoe UI" w:hAnsi="Segoe UI" w:cs="Segoe UI"/>
          <w:b/>
          <w:sz w:val="20"/>
          <w:szCs w:val="20"/>
        </w:rPr>
        <w:t xml:space="preserve"> </w:t>
      </w:r>
      <w:r w:rsidR="00D23962" w:rsidRPr="00600669">
        <w:rPr>
          <w:rFonts w:ascii="Segoe UI" w:hAnsi="Segoe UI" w:cs="Segoe UI"/>
          <w:sz w:val="20"/>
          <w:szCs w:val="20"/>
        </w:rPr>
        <w:t>H</w:t>
      </w:r>
      <w:r w:rsidR="0061094D" w:rsidRPr="00600669">
        <w:rPr>
          <w:rFonts w:ascii="Segoe UI" w:hAnsi="Segoe UI" w:cs="Segoe UI"/>
          <w:sz w:val="20"/>
          <w:szCs w:val="20"/>
        </w:rPr>
        <w:t xml:space="preserve">untCrew –a </w:t>
      </w:r>
      <w:r w:rsidR="00D23962" w:rsidRPr="00600669">
        <w:rPr>
          <w:rFonts w:ascii="Segoe UI" w:hAnsi="Segoe UI" w:cs="Segoe UI"/>
          <w:sz w:val="20"/>
          <w:szCs w:val="20"/>
        </w:rPr>
        <w:t>Recruiting</w:t>
      </w:r>
      <w:r w:rsidR="0061094D" w:rsidRPr="00600669">
        <w:rPr>
          <w:rFonts w:ascii="Segoe UI" w:hAnsi="Segoe UI" w:cs="Segoe UI"/>
          <w:sz w:val="20"/>
          <w:szCs w:val="20"/>
        </w:rPr>
        <w:t xml:space="preserve"> Application</w:t>
      </w:r>
    </w:p>
    <w:p w14:paraId="6B2ACCD7" w14:textId="77777777" w:rsidR="00600669" w:rsidRDefault="00600669"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p>
    <w:p w14:paraId="7D8A98B0" w14:textId="516EBC10" w:rsidR="00F63105" w:rsidRPr="00F63105"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Description:</w:t>
      </w:r>
    </w:p>
    <w:p w14:paraId="770B4226" w14:textId="161F939E" w:rsidR="00447FA7" w:rsidRPr="00F63105" w:rsidRDefault="00FA258D" w:rsidP="0060066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F63105">
        <w:rPr>
          <w:rFonts w:ascii="Segoe UI" w:hAnsi="Segoe UI" w:cs="Segoe UI"/>
          <w:sz w:val="20"/>
          <w:szCs w:val="20"/>
        </w:rPr>
        <w:t xml:space="preserve">Developed a Web Application to maintain a </w:t>
      </w:r>
      <w:r w:rsidR="0061094D" w:rsidRPr="00F63105">
        <w:rPr>
          <w:rFonts w:ascii="Segoe UI" w:hAnsi="Segoe UI" w:cs="Segoe UI"/>
          <w:sz w:val="20"/>
          <w:szCs w:val="20"/>
        </w:rPr>
        <w:t>system where the candidates and vendors reached out during the recruiting process is been recorded whereas the performance of each recruiter is monitored by the Team lead/ Manager.</w:t>
      </w:r>
    </w:p>
    <w:p w14:paraId="00C21818" w14:textId="647B3C45" w:rsidR="00FA258D"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Responsibilities:</w:t>
      </w:r>
    </w:p>
    <w:p w14:paraId="261D1295" w14:textId="705FC74A" w:rsidR="00FA258D" w:rsidRPr="00600669" w:rsidRDefault="00337575" w:rsidP="00600669">
      <w:pPr>
        <w:pStyle w:val="ListParagraph"/>
        <w:numPr>
          <w:ilvl w:val="0"/>
          <w:numId w:val="15"/>
        </w:numPr>
        <w:spacing w:before="0" w:after="0"/>
        <w:contextualSpacing w:val="0"/>
        <w:jc w:val="both"/>
        <w:rPr>
          <w:rFonts w:ascii="Segoe UI" w:hAnsi="Segoe UI" w:cs="Segoe UI"/>
          <w:sz w:val="20"/>
          <w:szCs w:val="20"/>
        </w:rPr>
      </w:pPr>
      <w:r w:rsidRPr="00600669">
        <w:rPr>
          <w:rFonts w:ascii="Segoe UI" w:hAnsi="Segoe UI" w:cs="Segoe UI"/>
          <w:sz w:val="20"/>
          <w:szCs w:val="20"/>
        </w:rPr>
        <w:t xml:space="preserve">Follow best software development practices to ensure high quality </w:t>
      </w:r>
    </w:p>
    <w:p w14:paraId="0451327E" w14:textId="70E5E63E" w:rsidR="0061094D" w:rsidRPr="00600669" w:rsidRDefault="0061094D" w:rsidP="00600669">
      <w:pPr>
        <w:pStyle w:val="ListParagraph"/>
        <w:numPr>
          <w:ilvl w:val="0"/>
          <w:numId w:val="15"/>
        </w:numPr>
        <w:spacing w:before="0" w:after="0"/>
        <w:contextualSpacing w:val="0"/>
        <w:jc w:val="both"/>
        <w:rPr>
          <w:rFonts w:ascii="Segoe UI" w:eastAsia="Batang" w:hAnsi="Segoe UI" w:cs="Segoe UI"/>
          <w:sz w:val="20"/>
          <w:szCs w:val="20"/>
        </w:rPr>
      </w:pPr>
      <w:r w:rsidRPr="00600669">
        <w:rPr>
          <w:rFonts w:ascii="Segoe UI" w:eastAsia="Batang" w:hAnsi="Segoe UI" w:cs="Segoe UI"/>
          <w:sz w:val="20"/>
          <w:szCs w:val="20"/>
        </w:rPr>
        <w:t xml:space="preserve">Prepare Functional Specs and Technical Design Documents.  </w:t>
      </w:r>
    </w:p>
    <w:p w14:paraId="3EBEBFB3" w14:textId="18BCEE90" w:rsidR="006B1661" w:rsidRPr="00600669" w:rsidRDefault="006B1661" w:rsidP="00600669">
      <w:pPr>
        <w:pStyle w:val="ListParagraph"/>
        <w:numPr>
          <w:ilvl w:val="0"/>
          <w:numId w:val="15"/>
        </w:numPr>
        <w:spacing w:before="0" w:after="0"/>
        <w:contextualSpacing w:val="0"/>
        <w:jc w:val="both"/>
        <w:rPr>
          <w:rFonts w:ascii="Segoe UI" w:eastAsia="Batang" w:hAnsi="Segoe UI" w:cs="Segoe UI"/>
          <w:sz w:val="20"/>
          <w:szCs w:val="20"/>
        </w:rPr>
      </w:pPr>
      <w:r w:rsidRPr="00600669">
        <w:rPr>
          <w:rFonts w:ascii="Segoe UI" w:hAnsi="Segoe UI" w:cs="Segoe UI"/>
          <w:sz w:val="20"/>
          <w:szCs w:val="20"/>
        </w:rPr>
        <w:t>Writing Error Free REST API’s to get seamless JSON data from DB to Web Application</w:t>
      </w:r>
    </w:p>
    <w:p w14:paraId="4CB29490" w14:textId="0A6779FF" w:rsidR="00BD4DDD" w:rsidRPr="00600669" w:rsidRDefault="00BD4DDD" w:rsidP="00600669">
      <w:pPr>
        <w:pStyle w:val="ListParagraph"/>
        <w:numPr>
          <w:ilvl w:val="0"/>
          <w:numId w:val="15"/>
        </w:numPr>
        <w:spacing w:before="0" w:after="0"/>
        <w:contextualSpacing w:val="0"/>
        <w:jc w:val="both"/>
        <w:rPr>
          <w:rFonts w:ascii="Segoe UI" w:eastAsia="Batang" w:hAnsi="Segoe UI" w:cs="Segoe UI"/>
          <w:sz w:val="20"/>
          <w:szCs w:val="20"/>
        </w:rPr>
      </w:pPr>
      <w:r w:rsidRPr="00600669">
        <w:rPr>
          <w:rFonts w:ascii="Segoe UI" w:eastAsia="Batang" w:hAnsi="Segoe UI" w:cs="Segoe UI"/>
          <w:sz w:val="20"/>
          <w:szCs w:val="20"/>
        </w:rPr>
        <w:t>Design and Develop Web API; use Postman for testing.</w:t>
      </w:r>
    </w:p>
    <w:p w14:paraId="7B1B3000" w14:textId="708428A0" w:rsidR="00BD4DDD" w:rsidRPr="00600669" w:rsidRDefault="006D6D27" w:rsidP="00600669">
      <w:pPr>
        <w:pStyle w:val="ListParagraph"/>
        <w:numPr>
          <w:ilvl w:val="0"/>
          <w:numId w:val="15"/>
        </w:numPr>
        <w:spacing w:before="0" w:after="0"/>
        <w:contextualSpacing w:val="0"/>
        <w:jc w:val="both"/>
        <w:rPr>
          <w:rFonts w:ascii="Segoe UI" w:eastAsia="Batang" w:hAnsi="Segoe UI" w:cs="Segoe UI"/>
          <w:sz w:val="20"/>
          <w:szCs w:val="20"/>
        </w:rPr>
      </w:pPr>
      <w:r w:rsidRPr="00600669">
        <w:rPr>
          <w:rFonts w:ascii="Segoe UI" w:hAnsi="Segoe UI" w:cs="Segoe UI"/>
          <w:sz w:val="20"/>
          <w:szCs w:val="20"/>
        </w:rPr>
        <w:t>Create databases, tables, views, stored procedures and database backups using SQL server.</w:t>
      </w:r>
    </w:p>
    <w:p w14:paraId="7E16E59B" w14:textId="00D62CE0" w:rsidR="00FA258D" w:rsidRPr="00600669" w:rsidRDefault="001017B6" w:rsidP="00600669">
      <w:pPr>
        <w:pStyle w:val="ListParagraph"/>
        <w:numPr>
          <w:ilvl w:val="0"/>
          <w:numId w:val="15"/>
        </w:numPr>
        <w:spacing w:before="0" w:after="0"/>
        <w:contextualSpacing w:val="0"/>
        <w:jc w:val="both"/>
        <w:rPr>
          <w:rFonts w:ascii="Segoe UI" w:hAnsi="Segoe UI" w:cs="Segoe UI"/>
          <w:sz w:val="20"/>
          <w:szCs w:val="20"/>
        </w:rPr>
      </w:pPr>
      <w:r w:rsidRPr="00600669">
        <w:rPr>
          <w:rFonts w:ascii="Segoe UI" w:eastAsia="Batang" w:hAnsi="Segoe UI" w:cs="Segoe UI"/>
          <w:sz w:val="20"/>
          <w:szCs w:val="20"/>
        </w:rPr>
        <w:t>Define architecture and communicate technical solutions to developers. Ensure code meets quality guidelines using code analysis tools and code review and validating application performance.</w:t>
      </w:r>
    </w:p>
    <w:p w14:paraId="64F43290" w14:textId="099AB93E" w:rsidR="00F75B0F" w:rsidRPr="00600669" w:rsidRDefault="00F75B0F" w:rsidP="00600669">
      <w:pPr>
        <w:pStyle w:val="ListParagraph"/>
        <w:numPr>
          <w:ilvl w:val="0"/>
          <w:numId w:val="15"/>
        </w:numPr>
        <w:spacing w:before="0" w:after="0"/>
        <w:contextualSpacing w:val="0"/>
        <w:jc w:val="both"/>
        <w:rPr>
          <w:rFonts w:ascii="Segoe UI" w:eastAsia="Batang" w:hAnsi="Segoe UI" w:cs="Segoe UI"/>
          <w:sz w:val="20"/>
          <w:szCs w:val="20"/>
        </w:rPr>
      </w:pPr>
      <w:r w:rsidRPr="00600669">
        <w:rPr>
          <w:rFonts w:ascii="Segoe UI" w:eastAsia="Batang" w:hAnsi="Segoe UI" w:cs="Segoe UI"/>
          <w:sz w:val="20"/>
          <w:szCs w:val="20"/>
        </w:rPr>
        <w:t>Ensure smooth implementation of the application addressing all the technical, functional and production deployment issues and effectively communicate with the business team for issue resolution.</w:t>
      </w:r>
    </w:p>
    <w:p w14:paraId="441C9AAC" w14:textId="6708186A" w:rsidR="006D58C7" w:rsidRPr="00600669" w:rsidRDefault="006D58C7" w:rsidP="00600669">
      <w:pPr>
        <w:pStyle w:val="ListParagraph"/>
        <w:numPr>
          <w:ilvl w:val="0"/>
          <w:numId w:val="15"/>
        </w:numPr>
        <w:spacing w:before="0" w:after="0"/>
        <w:contextualSpacing w:val="0"/>
        <w:jc w:val="both"/>
        <w:rPr>
          <w:rFonts w:ascii="Segoe UI" w:hAnsi="Segoe UI" w:cs="Segoe UI"/>
          <w:sz w:val="20"/>
          <w:szCs w:val="20"/>
        </w:rPr>
      </w:pPr>
      <w:r w:rsidRPr="00600669">
        <w:rPr>
          <w:rFonts w:ascii="Segoe UI" w:hAnsi="Segoe UI" w:cs="Segoe UI"/>
          <w:sz w:val="20"/>
          <w:szCs w:val="20"/>
        </w:rPr>
        <w:t>Review modules developed by other project members in the team (peer review) and guide team members to enforce best practices.</w:t>
      </w:r>
    </w:p>
    <w:p w14:paraId="64B72D75" w14:textId="77777777" w:rsidR="00FA258D" w:rsidRPr="00600669" w:rsidRDefault="00FA258D" w:rsidP="00600669">
      <w:pPr>
        <w:jc w:val="both"/>
        <w:rPr>
          <w:rFonts w:ascii="Segoe UI" w:hAnsi="Segoe UI" w:cs="Segoe UI"/>
          <w:b/>
          <w:bCs/>
          <w:sz w:val="20"/>
          <w:szCs w:val="20"/>
        </w:rPr>
      </w:pPr>
    </w:p>
    <w:p w14:paraId="07D55C83" w14:textId="76E6297B" w:rsidR="00B70CD1" w:rsidRPr="00600669" w:rsidRDefault="00FA258D" w:rsidP="00600669">
      <w:pPr>
        <w:jc w:val="both"/>
        <w:rPr>
          <w:rFonts w:ascii="Segoe UI" w:hAnsi="Segoe UI" w:cs="Segoe UI"/>
          <w:b/>
          <w:bCs/>
          <w:sz w:val="20"/>
          <w:szCs w:val="20"/>
        </w:rPr>
      </w:pPr>
      <w:r w:rsidRPr="00600669">
        <w:rPr>
          <w:rFonts w:ascii="Segoe UI" w:hAnsi="Segoe UI" w:cs="Segoe UI"/>
          <w:b/>
          <w:bCs/>
          <w:sz w:val="20"/>
          <w:szCs w:val="20"/>
        </w:rPr>
        <w:t xml:space="preserve">Environment: </w:t>
      </w:r>
      <w:r w:rsidR="00963F26" w:rsidRPr="00600669">
        <w:rPr>
          <w:rFonts w:ascii="Segoe UI" w:hAnsi="Segoe UI" w:cs="Segoe UI"/>
          <w:sz w:val="20"/>
          <w:szCs w:val="20"/>
        </w:rPr>
        <w:t xml:space="preserve"> </w:t>
      </w:r>
      <w:r w:rsidR="00B70CD1" w:rsidRPr="00600669">
        <w:rPr>
          <w:rFonts w:ascii="Segoe UI" w:hAnsi="Segoe UI" w:cs="Segoe UI"/>
          <w:bCs/>
          <w:sz w:val="20"/>
          <w:szCs w:val="20"/>
        </w:rPr>
        <w:t>.NET Framework 4.6, Web API 2, C#, SQL server, Bootstrap 4, HTML5, CSS3.</w:t>
      </w:r>
    </w:p>
    <w:p w14:paraId="7429A2DA" w14:textId="57A8F53F" w:rsidR="002F7E7F" w:rsidRPr="00600669" w:rsidRDefault="002F7E7F" w:rsidP="00600669">
      <w:pPr>
        <w:jc w:val="both"/>
        <w:rPr>
          <w:rFonts w:ascii="Segoe UI" w:hAnsi="Segoe UI" w:cs="Segoe UI"/>
          <w:b/>
          <w:sz w:val="20"/>
          <w:szCs w:val="20"/>
        </w:rPr>
      </w:pPr>
    </w:p>
    <w:p w14:paraId="4BB83F32" w14:textId="77777777" w:rsidR="002F7E7F" w:rsidRPr="00600669" w:rsidRDefault="002F7E7F" w:rsidP="00600669">
      <w:pPr>
        <w:pBdr>
          <w:bottom w:val="single" w:sz="4" w:space="1" w:color="auto"/>
        </w:pBdr>
        <w:jc w:val="both"/>
        <w:rPr>
          <w:rFonts w:ascii="Segoe UI" w:hAnsi="Segoe UI" w:cs="Segoe UI"/>
          <w:b/>
          <w:sz w:val="20"/>
          <w:szCs w:val="20"/>
        </w:rPr>
      </w:pPr>
    </w:p>
    <w:p w14:paraId="7E5FEAA5" w14:textId="5AB47497" w:rsidR="00447FA7" w:rsidRPr="00600669" w:rsidRDefault="002F7E7F" w:rsidP="00600669">
      <w:pPr>
        <w:pBdr>
          <w:bottom w:val="single" w:sz="4" w:space="1" w:color="auto"/>
        </w:pBdr>
        <w:jc w:val="both"/>
        <w:rPr>
          <w:rFonts w:ascii="Segoe UI" w:hAnsi="Segoe UI" w:cs="Segoe UI"/>
          <w:b/>
          <w:sz w:val="20"/>
          <w:szCs w:val="20"/>
        </w:rPr>
      </w:pPr>
      <w:r w:rsidRPr="00600669">
        <w:rPr>
          <w:rFonts w:ascii="Segoe UI" w:hAnsi="Segoe UI" w:cs="Segoe UI"/>
          <w:b/>
          <w:sz w:val="20"/>
          <w:szCs w:val="20"/>
        </w:rPr>
        <w:t>Strides Pharma</w:t>
      </w:r>
      <w:r w:rsidR="005E7080" w:rsidRPr="00600669">
        <w:rPr>
          <w:rFonts w:ascii="Segoe UI" w:hAnsi="Segoe UI" w:cs="Segoe UI"/>
          <w:b/>
          <w:sz w:val="20"/>
          <w:szCs w:val="20"/>
        </w:rPr>
        <w:tab/>
      </w:r>
      <w:r w:rsidR="005E7080" w:rsidRPr="00600669">
        <w:rPr>
          <w:rFonts w:ascii="Segoe UI" w:hAnsi="Segoe UI" w:cs="Segoe UI"/>
          <w:b/>
          <w:sz w:val="20"/>
          <w:szCs w:val="20"/>
        </w:rPr>
        <w:tab/>
        <w:t xml:space="preserve">                                                                               </w:t>
      </w:r>
      <w:r w:rsidR="00600669" w:rsidRPr="00600669">
        <w:rPr>
          <w:rFonts w:ascii="Segoe UI" w:hAnsi="Segoe UI" w:cs="Segoe UI"/>
          <w:b/>
          <w:sz w:val="20"/>
          <w:szCs w:val="20"/>
        </w:rPr>
        <w:t xml:space="preserve">           </w:t>
      </w:r>
      <w:r w:rsidR="00715366" w:rsidRPr="00600669">
        <w:rPr>
          <w:rFonts w:ascii="Segoe UI" w:hAnsi="Segoe UI" w:cs="Segoe UI"/>
          <w:b/>
          <w:bCs/>
          <w:sz w:val="20"/>
          <w:szCs w:val="20"/>
        </w:rPr>
        <w:t xml:space="preserve">Mar </w:t>
      </w:r>
      <w:r w:rsidR="005E7080" w:rsidRPr="00600669">
        <w:rPr>
          <w:rFonts w:ascii="Segoe UI" w:hAnsi="Segoe UI" w:cs="Segoe UI"/>
          <w:b/>
          <w:sz w:val="20"/>
          <w:szCs w:val="20"/>
        </w:rPr>
        <w:t>201</w:t>
      </w:r>
      <w:r w:rsidR="003B2478" w:rsidRPr="00600669">
        <w:rPr>
          <w:rFonts w:ascii="Segoe UI" w:hAnsi="Segoe UI" w:cs="Segoe UI"/>
          <w:b/>
          <w:sz w:val="20"/>
          <w:szCs w:val="20"/>
        </w:rPr>
        <w:t>9</w:t>
      </w:r>
      <w:r w:rsidR="005E7080" w:rsidRPr="00600669">
        <w:rPr>
          <w:rFonts w:ascii="Segoe UI" w:hAnsi="Segoe UI" w:cs="Segoe UI"/>
          <w:b/>
          <w:sz w:val="20"/>
          <w:szCs w:val="20"/>
        </w:rPr>
        <w:t xml:space="preserve"> – </w:t>
      </w:r>
      <w:r w:rsidR="00B47340" w:rsidRPr="00600669">
        <w:rPr>
          <w:rFonts w:ascii="Segoe UI" w:hAnsi="Segoe UI" w:cs="Segoe UI"/>
          <w:b/>
          <w:sz w:val="20"/>
          <w:szCs w:val="20"/>
        </w:rPr>
        <w:t>Dec 2020</w:t>
      </w:r>
    </w:p>
    <w:p w14:paraId="2B049457" w14:textId="77777777" w:rsidR="00447FA7" w:rsidRPr="00600669" w:rsidRDefault="00447FA7" w:rsidP="00600669">
      <w:pPr>
        <w:jc w:val="both"/>
        <w:rPr>
          <w:rFonts w:ascii="Segoe UI" w:hAnsi="Segoe UI" w:cs="Segoe UI"/>
          <w:b/>
          <w:bCs/>
          <w:sz w:val="20"/>
          <w:szCs w:val="20"/>
        </w:rPr>
      </w:pPr>
    </w:p>
    <w:p w14:paraId="5C44F26A" w14:textId="77777777" w:rsidR="00447FA7" w:rsidRPr="00600669" w:rsidRDefault="005E7080" w:rsidP="00600669">
      <w:pPr>
        <w:jc w:val="both"/>
        <w:rPr>
          <w:rFonts w:ascii="Segoe UI" w:hAnsi="Segoe UI" w:cs="Segoe UI"/>
          <w:b/>
          <w:bCs/>
          <w:sz w:val="20"/>
          <w:szCs w:val="20"/>
        </w:rPr>
      </w:pPr>
      <w:r w:rsidRPr="00600669">
        <w:rPr>
          <w:rFonts w:ascii="Segoe UI" w:hAnsi="Segoe UI" w:cs="Segoe UI"/>
          <w:b/>
          <w:bCs/>
          <w:sz w:val="20"/>
          <w:szCs w:val="20"/>
        </w:rPr>
        <w:t xml:space="preserve">Role: Team Lead &amp; .NET Developer (Full-Stack)                                           </w:t>
      </w:r>
      <w:r w:rsidR="00447FA7" w:rsidRPr="00600669">
        <w:rPr>
          <w:rFonts w:ascii="Segoe UI" w:hAnsi="Segoe UI" w:cs="Segoe UI"/>
          <w:b/>
          <w:bCs/>
          <w:sz w:val="20"/>
          <w:szCs w:val="20"/>
        </w:rPr>
        <w:t xml:space="preserve">                           </w:t>
      </w:r>
    </w:p>
    <w:p w14:paraId="5EA64BA1" w14:textId="5C14C6B7" w:rsidR="005E7080" w:rsidRPr="00600669" w:rsidRDefault="005E7080" w:rsidP="00600669">
      <w:pPr>
        <w:jc w:val="both"/>
        <w:rPr>
          <w:rFonts w:ascii="Segoe UI" w:hAnsi="Segoe UI" w:cs="Segoe UI"/>
          <w:b/>
          <w:bCs/>
          <w:sz w:val="20"/>
          <w:szCs w:val="20"/>
        </w:rPr>
      </w:pPr>
      <w:r w:rsidRPr="00600669">
        <w:rPr>
          <w:rFonts w:ascii="Segoe UI" w:hAnsi="Segoe UI" w:cs="Segoe UI"/>
          <w:b/>
          <w:bCs/>
          <w:sz w:val="20"/>
          <w:szCs w:val="20"/>
        </w:rPr>
        <w:t>Location: Chennai</w:t>
      </w:r>
    </w:p>
    <w:p w14:paraId="02FF9D7E" w14:textId="1B295BC4" w:rsidR="005E7080" w:rsidRPr="00600669" w:rsidRDefault="005E7080"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600669">
        <w:rPr>
          <w:rFonts w:ascii="Segoe UI" w:hAnsi="Segoe UI" w:cs="Segoe UI"/>
          <w:b/>
          <w:sz w:val="20"/>
          <w:szCs w:val="20"/>
        </w:rPr>
        <w:t>Project:</w:t>
      </w:r>
      <w:r w:rsidR="00447FA7" w:rsidRPr="00600669">
        <w:rPr>
          <w:rFonts w:ascii="Segoe UI" w:hAnsi="Segoe UI" w:cs="Segoe UI"/>
          <w:sz w:val="20"/>
          <w:szCs w:val="20"/>
        </w:rPr>
        <w:t xml:space="preserve"> Global Formulation for R&amp;D C</w:t>
      </w:r>
      <w:r w:rsidRPr="00600669">
        <w:rPr>
          <w:rFonts w:ascii="Segoe UI" w:hAnsi="Segoe UI" w:cs="Segoe UI"/>
          <w:sz w:val="20"/>
          <w:szCs w:val="20"/>
        </w:rPr>
        <w:t>enter</w:t>
      </w:r>
    </w:p>
    <w:p w14:paraId="2B1458C4" w14:textId="77777777" w:rsidR="00447FA7"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p>
    <w:p w14:paraId="0351A0DE" w14:textId="3D6B1E1B" w:rsid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Description:</w:t>
      </w:r>
    </w:p>
    <w:p w14:paraId="362D5C90" w14:textId="4433690B" w:rsidR="00CB1A80" w:rsidRPr="00600669" w:rsidRDefault="00424EB8" w:rsidP="0060066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600669">
        <w:rPr>
          <w:rFonts w:ascii="Segoe UI" w:hAnsi="Segoe UI" w:cs="Segoe UI"/>
          <w:sz w:val="20"/>
          <w:szCs w:val="20"/>
        </w:rPr>
        <w:t>Part 1-Developed a web Application tool where all the hand written/photo copy of all the m</w:t>
      </w:r>
      <w:r w:rsidR="00447FA7" w:rsidRPr="00600669">
        <w:rPr>
          <w:rFonts w:ascii="Segoe UI" w:hAnsi="Segoe UI" w:cs="Segoe UI"/>
          <w:sz w:val="20"/>
          <w:szCs w:val="20"/>
        </w:rPr>
        <w:t xml:space="preserve">edicine formulae were converted </w:t>
      </w:r>
      <w:r w:rsidRPr="00600669">
        <w:rPr>
          <w:rFonts w:ascii="Segoe UI" w:hAnsi="Segoe UI" w:cs="Segoe UI"/>
          <w:sz w:val="20"/>
          <w:szCs w:val="20"/>
        </w:rPr>
        <w:t xml:space="preserve">into Digitized Document to avoid unnecessary human errors. </w:t>
      </w:r>
    </w:p>
    <w:p w14:paraId="13E46A10" w14:textId="5DABA768" w:rsidR="005E7080" w:rsidRPr="00600669" w:rsidRDefault="00424EB8"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lastRenderedPageBreak/>
        <w:t>Part 2- Using this tool all the phases like the entry of a Raw material into the plant, Preparation of the product with the exact formulae, packing, dispatching to the Distributors can be monitored under a single roof. Each phase had different modules and submodules in it.</w:t>
      </w:r>
    </w:p>
    <w:p w14:paraId="5233DF8F" w14:textId="77777777" w:rsidR="00447FA7"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p>
    <w:p w14:paraId="0D8DC1FE" w14:textId="54D7B32E" w:rsidR="00424EB8"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Responsibilities:</w:t>
      </w:r>
    </w:p>
    <w:p w14:paraId="71C65F1A" w14:textId="6C14CED0" w:rsidR="00447FA7" w:rsidRPr="00600669" w:rsidRDefault="00447FA7"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t>Provide technical leadership. Evaluate new technologies. Design project architecture; create high-level and low-level system diagrams. Leading the team in requirement gathering and effort estimation.</w:t>
      </w:r>
    </w:p>
    <w:p w14:paraId="373AD701" w14:textId="5C3664E0" w:rsidR="00447FA7" w:rsidRPr="00600669" w:rsidRDefault="00600669"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t xml:space="preserve">Design, develop and maintaining a 3 Layer Web Application – UI, Business and Data Access </w:t>
      </w:r>
    </w:p>
    <w:p w14:paraId="778DF02C" w14:textId="0BCD93F2" w:rsidR="00FA258D" w:rsidRPr="00600669" w:rsidRDefault="00FA258D"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t xml:space="preserve">Lead and help </w:t>
      </w:r>
      <w:r w:rsidR="007335EA" w:rsidRPr="00600669">
        <w:rPr>
          <w:rFonts w:ascii="Segoe UI" w:hAnsi="Segoe UI" w:cs="Segoe UI"/>
          <w:b w:val="0"/>
          <w:color w:val="000000" w:themeColor="text1"/>
          <w:sz w:val="20"/>
          <w:szCs w:val="20"/>
        </w:rPr>
        <w:t>the</w:t>
      </w:r>
      <w:r w:rsidRPr="00600669">
        <w:rPr>
          <w:rFonts w:ascii="Segoe UI" w:hAnsi="Segoe UI" w:cs="Segoe UI"/>
          <w:b w:val="0"/>
          <w:color w:val="000000" w:themeColor="text1"/>
          <w:sz w:val="20"/>
          <w:szCs w:val="20"/>
        </w:rPr>
        <w:t xml:space="preserve"> team with application development.</w:t>
      </w:r>
    </w:p>
    <w:p w14:paraId="1B43CD6F" w14:textId="77777777" w:rsidR="00FA258D" w:rsidRPr="00600669" w:rsidRDefault="00FA258D"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t>Perform code review and manage quality aspect of all deliverables.</w:t>
      </w:r>
    </w:p>
    <w:p w14:paraId="63E5EE1B" w14:textId="71788CA1" w:rsidR="005E7080" w:rsidRPr="00600669" w:rsidRDefault="00FA258D"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t>Provide support during QA, UAT and post implementation in case of any issues and concerns.</w:t>
      </w:r>
    </w:p>
    <w:p w14:paraId="0C6D2F5A" w14:textId="77777777" w:rsidR="00600669" w:rsidRPr="00600669" w:rsidRDefault="00600669" w:rsidP="00600669">
      <w:pPr>
        <w:pStyle w:val="Aside-Heading1"/>
        <w:numPr>
          <w:ilvl w:val="0"/>
          <w:numId w:val="17"/>
        </w:numPr>
        <w:jc w:val="both"/>
        <w:rPr>
          <w:rFonts w:ascii="Segoe UI" w:hAnsi="Segoe UI" w:cs="Segoe UI"/>
          <w:b w:val="0"/>
          <w:color w:val="000000" w:themeColor="text1"/>
          <w:sz w:val="20"/>
          <w:szCs w:val="20"/>
        </w:rPr>
      </w:pPr>
      <w:r w:rsidRPr="00600669">
        <w:rPr>
          <w:rFonts w:ascii="Segoe UI" w:hAnsi="Segoe UI" w:cs="Segoe UI"/>
          <w:b w:val="0"/>
          <w:color w:val="000000" w:themeColor="text1"/>
          <w:sz w:val="20"/>
          <w:szCs w:val="20"/>
        </w:rPr>
        <w:t>Developed web pages ASP.NET and C#. Used HTML, CSS, and JavaScript for client-side.</w:t>
      </w:r>
    </w:p>
    <w:p w14:paraId="2DC8D3AC" w14:textId="77777777" w:rsidR="00600669" w:rsidRPr="00600669" w:rsidRDefault="00600669" w:rsidP="00600669">
      <w:pPr>
        <w:pStyle w:val="Aside-Heading1"/>
        <w:ind w:left="720"/>
        <w:jc w:val="both"/>
        <w:rPr>
          <w:rFonts w:ascii="Segoe UI" w:hAnsi="Segoe UI" w:cs="Segoe UI"/>
          <w:b w:val="0"/>
          <w:color w:val="000000" w:themeColor="text1"/>
          <w:sz w:val="20"/>
          <w:szCs w:val="20"/>
        </w:rPr>
      </w:pPr>
    </w:p>
    <w:p w14:paraId="38B7EB3C" w14:textId="04403DC8" w:rsidR="004E4F82" w:rsidRPr="00600669" w:rsidRDefault="004E4F82" w:rsidP="00600669">
      <w:pPr>
        <w:spacing w:before="0" w:after="0"/>
        <w:contextualSpacing w:val="0"/>
        <w:jc w:val="both"/>
        <w:rPr>
          <w:rFonts w:ascii="Segoe UI" w:hAnsi="Segoe UI" w:cs="Segoe UI"/>
          <w:sz w:val="20"/>
          <w:szCs w:val="20"/>
        </w:rPr>
      </w:pPr>
    </w:p>
    <w:p w14:paraId="1AF0A297" w14:textId="14E4D353" w:rsidR="00F222B8" w:rsidRDefault="00E23E80" w:rsidP="00600669">
      <w:pPr>
        <w:jc w:val="both"/>
        <w:rPr>
          <w:rFonts w:ascii="Segoe UI" w:hAnsi="Segoe UI" w:cs="Segoe UI"/>
          <w:bCs/>
          <w:sz w:val="20"/>
          <w:szCs w:val="20"/>
        </w:rPr>
      </w:pPr>
      <w:r w:rsidRPr="00600669">
        <w:rPr>
          <w:rFonts w:ascii="Segoe UI" w:hAnsi="Segoe UI" w:cs="Segoe UI"/>
          <w:b/>
          <w:bCs/>
          <w:sz w:val="20"/>
          <w:szCs w:val="20"/>
        </w:rPr>
        <w:t xml:space="preserve">Environment: </w:t>
      </w:r>
      <w:r w:rsidRPr="00600669">
        <w:rPr>
          <w:rFonts w:ascii="Segoe UI" w:hAnsi="Segoe UI" w:cs="Segoe UI"/>
          <w:bCs/>
          <w:sz w:val="20"/>
          <w:szCs w:val="20"/>
        </w:rPr>
        <w:t>.NET Framework 4.6, Web API 2, C#, SQL server, Bootstrap 4, HTML5, CSS3.</w:t>
      </w:r>
    </w:p>
    <w:p w14:paraId="20318BE1" w14:textId="77777777" w:rsidR="00F63105" w:rsidRPr="00600669" w:rsidRDefault="00F63105" w:rsidP="00600669">
      <w:pPr>
        <w:jc w:val="both"/>
        <w:rPr>
          <w:rFonts w:ascii="Segoe UI" w:hAnsi="Segoe UI" w:cs="Segoe UI"/>
          <w:b/>
          <w:bCs/>
          <w:sz w:val="20"/>
          <w:szCs w:val="20"/>
        </w:rPr>
      </w:pPr>
    </w:p>
    <w:p w14:paraId="312AF15D" w14:textId="77777777" w:rsidR="00600669" w:rsidRDefault="00600669" w:rsidP="00600669">
      <w:pPr>
        <w:pBdr>
          <w:bottom w:val="single" w:sz="4" w:space="1" w:color="auto"/>
        </w:pBdr>
        <w:jc w:val="both"/>
        <w:rPr>
          <w:rFonts w:ascii="Segoe UI" w:hAnsi="Segoe UI" w:cs="Segoe UI"/>
          <w:b/>
          <w:sz w:val="20"/>
          <w:szCs w:val="20"/>
        </w:rPr>
      </w:pPr>
    </w:p>
    <w:p w14:paraId="383E976D" w14:textId="38600580" w:rsidR="002F7E7F" w:rsidRPr="00600669" w:rsidRDefault="00E87D19" w:rsidP="00600669">
      <w:pPr>
        <w:pBdr>
          <w:bottom w:val="single" w:sz="4" w:space="1" w:color="auto"/>
        </w:pBdr>
        <w:jc w:val="both"/>
        <w:rPr>
          <w:rFonts w:ascii="Segoe UI" w:hAnsi="Segoe UI" w:cs="Segoe UI"/>
          <w:bCs/>
          <w:sz w:val="20"/>
          <w:szCs w:val="20"/>
        </w:rPr>
      </w:pPr>
      <w:r w:rsidRPr="00600669">
        <w:rPr>
          <w:rFonts w:ascii="Segoe UI" w:hAnsi="Segoe UI" w:cs="Segoe UI"/>
          <w:b/>
          <w:sz w:val="20"/>
          <w:szCs w:val="20"/>
        </w:rPr>
        <w:t>Cavinkare Private Limited</w:t>
      </w:r>
      <w:r w:rsidR="002F7E7F" w:rsidRPr="00600669">
        <w:rPr>
          <w:rFonts w:ascii="Segoe UI" w:hAnsi="Segoe UI" w:cs="Segoe UI"/>
          <w:b/>
          <w:sz w:val="20"/>
          <w:szCs w:val="20"/>
        </w:rPr>
        <w:tab/>
      </w:r>
      <w:r w:rsidR="002F7E7F" w:rsidRPr="00600669">
        <w:rPr>
          <w:rFonts w:ascii="Segoe UI" w:hAnsi="Segoe UI" w:cs="Segoe UI"/>
          <w:b/>
          <w:sz w:val="20"/>
          <w:szCs w:val="20"/>
        </w:rPr>
        <w:tab/>
        <w:t xml:space="preserve">                                                     </w:t>
      </w:r>
      <w:r w:rsidR="00966430" w:rsidRPr="00600669">
        <w:rPr>
          <w:rFonts w:ascii="Segoe UI" w:hAnsi="Segoe UI" w:cs="Segoe UI"/>
          <w:b/>
          <w:sz w:val="20"/>
          <w:szCs w:val="20"/>
        </w:rPr>
        <w:t xml:space="preserve">          </w:t>
      </w:r>
      <w:r w:rsidR="00447FA7" w:rsidRPr="00600669">
        <w:rPr>
          <w:rFonts w:ascii="Segoe UI" w:hAnsi="Segoe UI" w:cs="Segoe UI"/>
          <w:b/>
          <w:sz w:val="20"/>
          <w:szCs w:val="20"/>
        </w:rPr>
        <w:t xml:space="preserve">             </w:t>
      </w:r>
      <w:r w:rsidR="00600669" w:rsidRPr="00600669">
        <w:rPr>
          <w:rFonts w:ascii="Segoe UI" w:hAnsi="Segoe UI" w:cs="Segoe UI"/>
          <w:b/>
          <w:sz w:val="20"/>
          <w:szCs w:val="20"/>
        </w:rPr>
        <w:t xml:space="preserve">  </w:t>
      </w:r>
      <w:r w:rsidR="002F7E7F" w:rsidRPr="00600669">
        <w:rPr>
          <w:rFonts w:ascii="Segoe UI" w:hAnsi="Segoe UI" w:cs="Segoe UI"/>
          <w:b/>
          <w:bCs/>
          <w:sz w:val="20"/>
          <w:szCs w:val="20"/>
        </w:rPr>
        <w:t>May</w:t>
      </w:r>
      <w:r w:rsidR="002F7E7F" w:rsidRPr="00600669">
        <w:rPr>
          <w:rFonts w:ascii="Segoe UI" w:hAnsi="Segoe UI" w:cs="Segoe UI"/>
          <w:b/>
          <w:sz w:val="20"/>
          <w:szCs w:val="20"/>
        </w:rPr>
        <w:t xml:space="preserve"> 2018 – </w:t>
      </w:r>
      <w:r w:rsidR="00715366" w:rsidRPr="00600669">
        <w:rPr>
          <w:rFonts w:ascii="Segoe UI" w:hAnsi="Segoe UI" w:cs="Segoe UI"/>
          <w:b/>
          <w:sz w:val="20"/>
          <w:szCs w:val="20"/>
        </w:rPr>
        <w:t>Feb</w:t>
      </w:r>
      <w:r w:rsidR="004872EA" w:rsidRPr="00600669">
        <w:rPr>
          <w:rFonts w:ascii="Segoe UI" w:hAnsi="Segoe UI" w:cs="Segoe UI"/>
          <w:b/>
          <w:sz w:val="20"/>
          <w:szCs w:val="20"/>
        </w:rPr>
        <w:t xml:space="preserve"> 2019</w:t>
      </w:r>
    </w:p>
    <w:p w14:paraId="13C6937C" w14:textId="77777777" w:rsidR="00447FA7" w:rsidRPr="00600669" w:rsidRDefault="00447FA7" w:rsidP="00600669">
      <w:pPr>
        <w:jc w:val="both"/>
        <w:rPr>
          <w:rFonts w:ascii="Segoe UI" w:hAnsi="Segoe UI" w:cs="Segoe UI"/>
          <w:b/>
          <w:bCs/>
          <w:sz w:val="20"/>
          <w:szCs w:val="20"/>
        </w:rPr>
      </w:pPr>
    </w:p>
    <w:p w14:paraId="78FD795D" w14:textId="77777777" w:rsidR="00447FA7" w:rsidRPr="00600669" w:rsidRDefault="002F7E7F" w:rsidP="00600669">
      <w:pPr>
        <w:jc w:val="both"/>
        <w:rPr>
          <w:rFonts w:ascii="Segoe UI" w:hAnsi="Segoe UI" w:cs="Segoe UI"/>
          <w:b/>
          <w:bCs/>
          <w:sz w:val="20"/>
          <w:szCs w:val="20"/>
        </w:rPr>
      </w:pPr>
      <w:r w:rsidRPr="00600669">
        <w:rPr>
          <w:rFonts w:ascii="Segoe UI" w:hAnsi="Segoe UI" w:cs="Segoe UI"/>
          <w:b/>
          <w:bCs/>
          <w:sz w:val="20"/>
          <w:szCs w:val="20"/>
        </w:rPr>
        <w:t>Role: Team Lead &amp; .NET Developer (Full-</w:t>
      </w:r>
      <w:r w:rsidR="00966430" w:rsidRPr="00600669">
        <w:rPr>
          <w:rFonts w:ascii="Segoe UI" w:hAnsi="Segoe UI" w:cs="Segoe UI"/>
          <w:b/>
          <w:bCs/>
          <w:sz w:val="20"/>
          <w:szCs w:val="20"/>
        </w:rPr>
        <w:t xml:space="preserve">Stack)  </w:t>
      </w:r>
      <w:r w:rsidRPr="00600669">
        <w:rPr>
          <w:rFonts w:ascii="Segoe UI" w:hAnsi="Segoe UI" w:cs="Segoe UI"/>
          <w:b/>
          <w:bCs/>
          <w:sz w:val="20"/>
          <w:szCs w:val="20"/>
        </w:rPr>
        <w:t xml:space="preserve">                                                                   </w:t>
      </w:r>
    </w:p>
    <w:p w14:paraId="544404AB" w14:textId="2F25D7A7" w:rsidR="002F7E7F" w:rsidRPr="00600669" w:rsidRDefault="002F7E7F" w:rsidP="00600669">
      <w:pPr>
        <w:jc w:val="both"/>
        <w:rPr>
          <w:rFonts w:ascii="Segoe UI" w:hAnsi="Segoe UI" w:cs="Segoe UI"/>
          <w:b/>
          <w:bCs/>
          <w:sz w:val="20"/>
          <w:szCs w:val="20"/>
        </w:rPr>
      </w:pPr>
      <w:r w:rsidRPr="00600669">
        <w:rPr>
          <w:rFonts w:ascii="Segoe UI" w:hAnsi="Segoe UI" w:cs="Segoe UI"/>
          <w:b/>
          <w:bCs/>
          <w:sz w:val="20"/>
          <w:szCs w:val="20"/>
        </w:rPr>
        <w:t>Location: Chennai</w:t>
      </w:r>
    </w:p>
    <w:p w14:paraId="5073E651" w14:textId="4C284AF4" w:rsidR="002F7E7F" w:rsidRPr="00600669" w:rsidRDefault="002F7E7F"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600669">
        <w:rPr>
          <w:rFonts w:ascii="Segoe UI" w:hAnsi="Segoe UI" w:cs="Segoe UI"/>
          <w:b/>
          <w:sz w:val="20"/>
          <w:szCs w:val="20"/>
        </w:rPr>
        <w:t>Project:</w:t>
      </w:r>
      <w:r w:rsidR="00993331" w:rsidRPr="00600669">
        <w:rPr>
          <w:rFonts w:ascii="Segoe UI" w:hAnsi="Segoe UI" w:cs="Segoe UI"/>
          <w:b/>
          <w:sz w:val="20"/>
          <w:szCs w:val="20"/>
        </w:rPr>
        <w:t xml:space="preserve"> </w:t>
      </w:r>
      <w:r w:rsidR="00B312B4" w:rsidRPr="00600669">
        <w:rPr>
          <w:rFonts w:ascii="Segoe UI" w:hAnsi="Segoe UI" w:cs="Segoe UI"/>
          <w:sz w:val="20"/>
          <w:szCs w:val="20"/>
        </w:rPr>
        <w:t>Cavink</w:t>
      </w:r>
      <w:r w:rsidR="008235E4" w:rsidRPr="00600669">
        <w:rPr>
          <w:rFonts w:ascii="Segoe UI" w:hAnsi="Segoe UI" w:cs="Segoe UI"/>
          <w:sz w:val="20"/>
          <w:szCs w:val="20"/>
        </w:rPr>
        <w:t>are Dairy Products division</w:t>
      </w:r>
      <w:r w:rsidRPr="00600669">
        <w:rPr>
          <w:rFonts w:ascii="Segoe UI" w:hAnsi="Segoe UI" w:cs="Segoe UI"/>
          <w:sz w:val="20"/>
          <w:szCs w:val="20"/>
        </w:rPr>
        <w:t xml:space="preserve"> </w:t>
      </w:r>
    </w:p>
    <w:p w14:paraId="0957953C" w14:textId="77777777" w:rsidR="002F7E7F" w:rsidRPr="00600669" w:rsidRDefault="002F7E7F"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p>
    <w:p w14:paraId="546EBF68" w14:textId="37B1DCA9" w:rsidR="00F63105"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Description:</w:t>
      </w:r>
    </w:p>
    <w:p w14:paraId="0004D02E" w14:textId="1AFC9CD9" w:rsidR="002F7E7F" w:rsidRPr="00600669" w:rsidRDefault="002F7E7F" w:rsidP="00600669">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600669">
        <w:rPr>
          <w:rFonts w:ascii="Segoe UI" w:hAnsi="Segoe UI" w:cs="Segoe UI"/>
          <w:sz w:val="20"/>
          <w:szCs w:val="20"/>
        </w:rPr>
        <w:t>Developed a Web Application to maintain a centralized warehouse system which is a complete search platform that provides an interaction with the database to provide the base details of every product maintained in each warehouse location depending on the requirement from the nearest city and developed a module for the assignment of new warehouses near the cities where the requirements are high.</w:t>
      </w:r>
    </w:p>
    <w:p w14:paraId="53B31CB9" w14:textId="5D332F18" w:rsidR="002F7E7F"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Responsibilities:</w:t>
      </w:r>
    </w:p>
    <w:p w14:paraId="1961BEE6" w14:textId="77777777" w:rsidR="002F7E7F" w:rsidRPr="00600669" w:rsidRDefault="002F7E7F" w:rsidP="00600669">
      <w:pPr>
        <w:pStyle w:val="ListParagraph"/>
        <w:numPr>
          <w:ilvl w:val="0"/>
          <w:numId w:val="18"/>
        </w:numPr>
        <w:spacing w:before="0" w:after="0"/>
        <w:contextualSpacing w:val="0"/>
        <w:jc w:val="both"/>
        <w:rPr>
          <w:rFonts w:ascii="Segoe UI" w:hAnsi="Segoe UI" w:cs="Segoe UI"/>
          <w:sz w:val="20"/>
          <w:szCs w:val="20"/>
        </w:rPr>
      </w:pPr>
      <w:r w:rsidRPr="00600669">
        <w:rPr>
          <w:rFonts w:ascii="Segoe UI" w:hAnsi="Segoe UI" w:cs="Segoe UI"/>
          <w:sz w:val="20"/>
          <w:szCs w:val="20"/>
        </w:rPr>
        <w:t xml:space="preserve">Prepare project plans. Lead effort estimation. Communicate regularly with internal and external (i.e. </w:t>
      </w:r>
      <w:proofErr w:type="spellStart"/>
      <w:r w:rsidRPr="00600669">
        <w:rPr>
          <w:rFonts w:ascii="Segoe UI" w:hAnsi="Segoe UI" w:cs="Segoe UI"/>
          <w:sz w:val="20"/>
          <w:szCs w:val="20"/>
        </w:rPr>
        <w:t>Geico</w:t>
      </w:r>
      <w:proofErr w:type="spellEnd"/>
      <w:r w:rsidRPr="00600669">
        <w:rPr>
          <w:rFonts w:ascii="Segoe UI" w:hAnsi="Segoe UI" w:cs="Segoe UI"/>
          <w:sz w:val="20"/>
          <w:szCs w:val="20"/>
        </w:rPr>
        <w:t xml:space="preserve">) customer teams, and act as a liaison between the technical team and the customers.  </w:t>
      </w:r>
    </w:p>
    <w:p w14:paraId="55E54F27" w14:textId="77777777" w:rsidR="002F7E7F" w:rsidRPr="00600669" w:rsidRDefault="002F7E7F" w:rsidP="00600669">
      <w:pPr>
        <w:pStyle w:val="ListParagraph"/>
        <w:numPr>
          <w:ilvl w:val="0"/>
          <w:numId w:val="18"/>
        </w:numPr>
        <w:spacing w:before="0" w:after="0"/>
        <w:contextualSpacing w:val="0"/>
        <w:jc w:val="both"/>
        <w:rPr>
          <w:rFonts w:ascii="Segoe UI" w:hAnsi="Segoe UI" w:cs="Segoe UI"/>
          <w:sz w:val="20"/>
          <w:szCs w:val="20"/>
        </w:rPr>
      </w:pPr>
      <w:r w:rsidRPr="00600669">
        <w:rPr>
          <w:rFonts w:ascii="Segoe UI" w:hAnsi="Segoe UI" w:cs="Segoe UI"/>
          <w:sz w:val="20"/>
          <w:szCs w:val="20"/>
        </w:rPr>
        <w:t xml:space="preserve">Attend BRD review meetings and point out any gaps. Prepare Functional Specs, Technical Design Documents. </w:t>
      </w:r>
    </w:p>
    <w:p w14:paraId="591A5D96" w14:textId="77777777" w:rsidR="002F7E7F" w:rsidRPr="00600669" w:rsidRDefault="002F7E7F" w:rsidP="00600669">
      <w:pPr>
        <w:pStyle w:val="ListParagraph"/>
        <w:numPr>
          <w:ilvl w:val="0"/>
          <w:numId w:val="18"/>
        </w:numPr>
        <w:spacing w:before="0" w:after="0"/>
        <w:contextualSpacing w:val="0"/>
        <w:jc w:val="both"/>
        <w:rPr>
          <w:rFonts w:ascii="Segoe UI" w:hAnsi="Segoe UI" w:cs="Segoe UI"/>
          <w:sz w:val="20"/>
          <w:szCs w:val="20"/>
        </w:rPr>
      </w:pPr>
      <w:r w:rsidRPr="00600669">
        <w:rPr>
          <w:rFonts w:ascii="Segoe UI" w:hAnsi="Segoe UI" w:cs="Segoe UI"/>
          <w:sz w:val="20"/>
          <w:szCs w:val="20"/>
        </w:rPr>
        <w:t xml:space="preserve">Design and develop complex modules using C# and WEB API.  </w:t>
      </w:r>
    </w:p>
    <w:p w14:paraId="63853C33" w14:textId="77777777" w:rsidR="002F7E7F" w:rsidRPr="00600669" w:rsidRDefault="002F7E7F" w:rsidP="00600669">
      <w:pPr>
        <w:pStyle w:val="ListParagraph"/>
        <w:numPr>
          <w:ilvl w:val="0"/>
          <w:numId w:val="18"/>
        </w:numPr>
        <w:spacing w:before="0" w:after="0"/>
        <w:contextualSpacing w:val="0"/>
        <w:jc w:val="both"/>
        <w:rPr>
          <w:rFonts w:ascii="Segoe UI" w:hAnsi="Segoe UI" w:cs="Segoe UI"/>
          <w:sz w:val="20"/>
          <w:szCs w:val="20"/>
        </w:rPr>
      </w:pPr>
      <w:r w:rsidRPr="00600669">
        <w:rPr>
          <w:rFonts w:ascii="Segoe UI" w:hAnsi="Segoe UI" w:cs="Segoe UI"/>
          <w:sz w:val="20"/>
          <w:szCs w:val="20"/>
        </w:rPr>
        <w:t xml:space="preserve">Develop new UI components in Visual Studio Code using CSS3, HTML5. </w:t>
      </w:r>
    </w:p>
    <w:p w14:paraId="09636246" w14:textId="77777777" w:rsidR="002F7E7F" w:rsidRPr="00600669" w:rsidRDefault="002F7E7F" w:rsidP="00600669">
      <w:pPr>
        <w:pStyle w:val="ListParagraph"/>
        <w:numPr>
          <w:ilvl w:val="0"/>
          <w:numId w:val="18"/>
        </w:numPr>
        <w:spacing w:before="0" w:after="0"/>
        <w:contextualSpacing w:val="0"/>
        <w:jc w:val="both"/>
        <w:rPr>
          <w:rFonts w:ascii="Segoe UI" w:hAnsi="Segoe UI" w:cs="Segoe UI"/>
          <w:sz w:val="20"/>
          <w:szCs w:val="20"/>
        </w:rPr>
      </w:pPr>
      <w:r w:rsidRPr="00600669">
        <w:rPr>
          <w:rFonts w:ascii="Segoe UI" w:hAnsi="Segoe UI" w:cs="Segoe UI"/>
          <w:sz w:val="20"/>
          <w:szCs w:val="20"/>
        </w:rPr>
        <w:t>Create REST API’s using WEB API 2 and C# in Visual Studio 2019; create new procedures in SQL Server.</w:t>
      </w:r>
    </w:p>
    <w:p w14:paraId="44BDC091" w14:textId="6E48A63A" w:rsidR="002F7E7F" w:rsidRPr="00600669" w:rsidRDefault="002F7E7F" w:rsidP="00600669">
      <w:pPr>
        <w:pStyle w:val="ListParagraph"/>
        <w:numPr>
          <w:ilvl w:val="0"/>
          <w:numId w:val="18"/>
        </w:numPr>
        <w:spacing w:before="0" w:after="0"/>
        <w:contextualSpacing w:val="0"/>
        <w:jc w:val="both"/>
        <w:rPr>
          <w:rFonts w:ascii="Segoe UI" w:hAnsi="Segoe UI" w:cs="Segoe UI"/>
          <w:sz w:val="20"/>
          <w:szCs w:val="20"/>
        </w:rPr>
      </w:pPr>
      <w:r w:rsidRPr="00600669">
        <w:rPr>
          <w:rFonts w:ascii="Segoe UI" w:hAnsi="Segoe UI" w:cs="Segoe UI"/>
          <w:sz w:val="20"/>
          <w:szCs w:val="20"/>
        </w:rPr>
        <w:t>Coordinate with the team to lead new development and enhancement efforts.</w:t>
      </w:r>
    </w:p>
    <w:p w14:paraId="741DF8AD" w14:textId="77777777" w:rsidR="00BA61AB" w:rsidRPr="00600669" w:rsidRDefault="00BA61AB" w:rsidP="00600669">
      <w:pPr>
        <w:spacing w:before="0" w:after="0"/>
        <w:contextualSpacing w:val="0"/>
        <w:jc w:val="both"/>
        <w:rPr>
          <w:rFonts w:ascii="Segoe UI" w:hAnsi="Segoe UI" w:cs="Segoe UI"/>
          <w:sz w:val="20"/>
          <w:szCs w:val="20"/>
        </w:rPr>
      </w:pPr>
    </w:p>
    <w:p w14:paraId="3E9149CD" w14:textId="77777777" w:rsidR="002F7E7F" w:rsidRPr="00600669" w:rsidRDefault="002F7E7F" w:rsidP="00600669">
      <w:pPr>
        <w:jc w:val="both"/>
        <w:rPr>
          <w:rFonts w:ascii="Segoe UI" w:hAnsi="Segoe UI" w:cs="Segoe UI"/>
          <w:b/>
          <w:bCs/>
          <w:sz w:val="20"/>
          <w:szCs w:val="20"/>
        </w:rPr>
      </w:pPr>
    </w:p>
    <w:p w14:paraId="0247BF69" w14:textId="36EABF55" w:rsidR="002F7E7F" w:rsidRDefault="002F7E7F" w:rsidP="00600669">
      <w:pPr>
        <w:jc w:val="both"/>
        <w:rPr>
          <w:rFonts w:ascii="Segoe UI" w:hAnsi="Segoe UI" w:cs="Segoe UI"/>
          <w:bCs/>
          <w:sz w:val="20"/>
          <w:szCs w:val="20"/>
        </w:rPr>
      </w:pPr>
      <w:r w:rsidRPr="00600669">
        <w:rPr>
          <w:rFonts w:ascii="Segoe UI" w:hAnsi="Segoe UI" w:cs="Segoe UI"/>
          <w:b/>
          <w:bCs/>
          <w:sz w:val="20"/>
          <w:szCs w:val="20"/>
        </w:rPr>
        <w:lastRenderedPageBreak/>
        <w:t xml:space="preserve">Environment: </w:t>
      </w:r>
      <w:r w:rsidR="00014CA4" w:rsidRPr="00600669">
        <w:rPr>
          <w:rFonts w:ascii="Segoe UI" w:hAnsi="Segoe UI" w:cs="Segoe UI"/>
          <w:b/>
          <w:bCs/>
          <w:sz w:val="20"/>
          <w:szCs w:val="20"/>
        </w:rPr>
        <w:t>.</w:t>
      </w:r>
      <w:r w:rsidR="00014CA4" w:rsidRPr="00600669">
        <w:rPr>
          <w:rFonts w:ascii="Segoe UI" w:hAnsi="Segoe UI" w:cs="Segoe UI"/>
          <w:bCs/>
          <w:sz w:val="20"/>
          <w:szCs w:val="20"/>
        </w:rPr>
        <w:t>NET Framework 4.6, Web API 2, C#, SQL server, Bootstrap 4, HTML5, CSS3.</w:t>
      </w:r>
    </w:p>
    <w:p w14:paraId="27CFF6F4" w14:textId="77777777" w:rsidR="00F63105" w:rsidRPr="00600669" w:rsidRDefault="00F63105" w:rsidP="00600669">
      <w:pPr>
        <w:jc w:val="both"/>
        <w:rPr>
          <w:rFonts w:ascii="Segoe UI" w:hAnsi="Segoe UI" w:cs="Segoe UI"/>
          <w:sz w:val="20"/>
          <w:szCs w:val="20"/>
        </w:rPr>
      </w:pPr>
    </w:p>
    <w:p w14:paraId="59D31A0B" w14:textId="7B55D0C0" w:rsidR="002F7E7F" w:rsidRPr="00600669" w:rsidRDefault="002F7E7F" w:rsidP="00600669">
      <w:pPr>
        <w:jc w:val="both"/>
        <w:rPr>
          <w:rFonts w:ascii="Segoe UI" w:hAnsi="Segoe UI" w:cs="Segoe UI"/>
          <w:sz w:val="20"/>
          <w:szCs w:val="20"/>
        </w:rPr>
      </w:pPr>
    </w:p>
    <w:p w14:paraId="53FD9202" w14:textId="18BF9341" w:rsidR="00C91961" w:rsidRPr="00600669" w:rsidRDefault="00447FA7" w:rsidP="00600669">
      <w:pPr>
        <w:pBdr>
          <w:bottom w:val="single" w:sz="4" w:space="1" w:color="auto"/>
        </w:pBdr>
        <w:jc w:val="both"/>
        <w:rPr>
          <w:rFonts w:ascii="Segoe UI" w:hAnsi="Segoe UI" w:cs="Segoe UI"/>
          <w:bCs/>
          <w:sz w:val="20"/>
          <w:szCs w:val="20"/>
        </w:rPr>
      </w:pPr>
      <w:r w:rsidRPr="00600669">
        <w:rPr>
          <w:rFonts w:ascii="Segoe UI" w:hAnsi="Segoe UI" w:cs="Segoe UI"/>
          <w:b/>
          <w:sz w:val="20"/>
          <w:szCs w:val="20"/>
        </w:rPr>
        <w:t>Tea board of India</w:t>
      </w:r>
      <w:r w:rsidR="00C91961" w:rsidRPr="00600669">
        <w:rPr>
          <w:rFonts w:ascii="Segoe UI" w:hAnsi="Segoe UI" w:cs="Segoe UI"/>
          <w:b/>
          <w:sz w:val="20"/>
          <w:szCs w:val="20"/>
        </w:rPr>
        <w:tab/>
        <w:t xml:space="preserve">                                                                           </w:t>
      </w:r>
      <w:r w:rsidRPr="00600669">
        <w:rPr>
          <w:rFonts w:ascii="Segoe UI" w:hAnsi="Segoe UI" w:cs="Segoe UI"/>
          <w:b/>
          <w:sz w:val="20"/>
          <w:szCs w:val="20"/>
        </w:rPr>
        <w:t xml:space="preserve">                 </w:t>
      </w:r>
      <w:r w:rsidR="00600669" w:rsidRPr="00600669">
        <w:rPr>
          <w:rFonts w:ascii="Segoe UI" w:hAnsi="Segoe UI" w:cs="Segoe UI"/>
          <w:b/>
          <w:sz w:val="20"/>
          <w:szCs w:val="20"/>
        </w:rPr>
        <w:t xml:space="preserve">            </w:t>
      </w:r>
      <w:r w:rsidR="00C91961" w:rsidRPr="00600669">
        <w:rPr>
          <w:rFonts w:ascii="Segoe UI" w:hAnsi="Segoe UI" w:cs="Segoe UI"/>
          <w:b/>
          <w:bCs/>
          <w:sz w:val="20"/>
          <w:szCs w:val="20"/>
        </w:rPr>
        <w:t>Apr</w:t>
      </w:r>
      <w:r w:rsidR="00C91961" w:rsidRPr="00600669">
        <w:rPr>
          <w:rFonts w:ascii="Segoe UI" w:hAnsi="Segoe UI" w:cs="Segoe UI"/>
          <w:b/>
          <w:sz w:val="20"/>
          <w:szCs w:val="20"/>
        </w:rPr>
        <w:t xml:space="preserve"> 2016 – Apr 2018</w:t>
      </w:r>
    </w:p>
    <w:p w14:paraId="4414C95F" w14:textId="77777777" w:rsidR="00447FA7" w:rsidRPr="00600669" w:rsidRDefault="00447FA7" w:rsidP="00600669">
      <w:pPr>
        <w:jc w:val="both"/>
        <w:rPr>
          <w:rFonts w:ascii="Segoe UI" w:hAnsi="Segoe UI" w:cs="Segoe UI"/>
          <w:b/>
          <w:bCs/>
          <w:sz w:val="20"/>
          <w:szCs w:val="20"/>
        </w:rPr>
      </w:pPr>
    </w:p>
    <w:p w14:paraId="755FD455" w14:textId="77777777" w:rsidR="00447FA7" w:rsidRPr="00600669" w:rsidRDefault="00C91961" w:rsidP="00600669">
      <w:pPr>
        <w:jc w:val="both"/>
        <w:rPr>
          <w:rFonts w:ascii="Segoe UI" w:hAnsi="Segoe UI" w:cs="Segoe UI"/>
          <w:b/>
          <w:bCs/>
          <w:sz w:val="20"/>
          <w:szCs w:val="20"/>
        </w:rPr>
      </w:pPr>
      <w:r w:rsidRPr="00600669">
        <w:rPr>
          <w:rFonts w:ascii="Segoe UI" w:hAnsi="Segoe UI" w:cs="Segoe UI"/>
          <w:b/>
          <w:bCs/>
          <w:sz w:val="20"/>
          <w:szCs w:val="20"/>
        </w:rPr>
        <w:t xml:space="preserve">Role: </w:t>
      </w:r>
      <w:r w:rsidR="00D2225F" w:rsidRPr="00600669">
        <w:rPr>
          <w:rFonts w:ascii="Segoe UI" w:hAnsi="Segoe UI" w:cs="Segoe UI"/>
          <w:b/>
          <w:bCs/>
          <w:sz w:val="20"/>
          <w:szCs w:val="20"/>
        </w:rPr>
        <w:t xml:space="preserve">Full Stack </w:t>
      </w:r>
      <w:r w:rsidR="00D2225F" w:rsidRPr="00600669">
        <w:rPr>
          <w:rStyle w:val="textrun"/>
          <w:rFonts w:ascii="Segoe UI" w:hAnsi="Segoe UI" w:cs="Segoe UI"/>
          <w:b/>
          <w:bCs/>
          <w:sz w:val="20"/>
          <w:szCs w:val="20"/>
        </w:rPr>
        <w:t>.NET Developer</w:t>
      </w:r>
      <w:r w:rsidRPr="00600669">
        <w:rPr>
          <w:rFonts w:ascii="Segoe UI" w:hAnsi="Segoe UI" w:cs="Segoe UI"/>
          <w:b/>
          <w:bCs/>
          <w:sz w:val="20"/>
          <w:szCs w:val="20"/>
        </w:rPr>
        <w:t xml:space="preserve">                                                                 </w:t>
      </w:r>
      <w:r w:rsidR="00D24311" w:rsidRPr="00600669">
        <w:rPr>
          <w:rFonts w:ascii="Segoe UI" w:hAnsi="Segoe UI" w:cs="Segoe UI"/>
          <w:b/>
          <w:bCs/>
          <w:sz w:val="20"/>
          <w:szCs w:val="20"/>
        </w:rPr>
        <w:t xml:space="preserve">                           </w:t>
      </w:r>
    </w:p>
    <w:p w14:paraId="41D72986" w14:textId="7861C75F" w:rsidR="00C91961" w:rsidRPr="00600669" w:rsidRDefault="00C91961" w:rsidP="00600669">
      <w:pPr>
        <w:jc w:val="both"/>
        <w:rPr>
          <w:rFonts w:ascii="Segoe UI" w:hAnsi="Segoe UI" w:cs="Segoe UI"/>
          <w:b/>
          <w:bCs/>
          <w:sz w:val="20"/>
          <w:szCs w:val="20"/>
        </w:rPr>
      </w:pPr>
      <w:r w:rsidRPr="00600669">
        <w:rPr>
          <w:rFonts w:ascii="Segoe UI" w:hAnsi="Segoe UI" w:cs="Segoe UI"/>
          <w:b/>
          <w:bCs/>
          <w:sz w:val="20"/>
          <w:szCs w:val="20"/>
        </w:rPr>
        <w:t>Location: Chennai</w:t>
      </w:r>
    </w:p>
    <w:p w14:paraId="7660C880" w14:textId="52F65045" w:rsidR="00C91961" w:rsidRPr="00600669" w:rsidRDefault="00C91961"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sz w:val="20"/>
          <w:szCs w:val="20"/>
        </w:rPr>
      </w:pPr>
      <w:r w:rsidRPr="00600669">
        <w:rPr>
          <w:rFonts w:ascii="Segoe UI" w:hAnsi="Segoe UI" w:cs="Segoe UI"/>
          <w:b/>
          <w:sz w:val="20"/>
          <w:szCs w:val="20"/>
        </w:rPr>
        <w:t xml:space="preserve">Project: </w:t>
      </w:r>
      <w:r w:rsidR="00D24311" w:rsidRPr="00600669">
        <w:rPr>
          <w:rFonts w:ascii="Segoe UI" w:hAnsi="Segoe UI" w:cs="Segoe UI"/>
          <w:sz w:val="20"/>
          <w:szCs w:val="20"/>
        </w:rPr>
        <w:t>Tea Garden factory returns</w:t>
      </w:r>
      <w:r w:rsidRPr="00600669">
        <w:rPr>
          <w:rFonts w:ascii="Segoe UI" w:hAnsi="Segoe UI" w:cs="Segoe UI"/>
          <w:sz w:val="20"/>
          <w:szCs w:val="20"/>
        </w:rPr>
        <w:t xml:space="preserve"> </w:t>
      </w:r>
    </w:p>
    <w:p w14:paraId="38FF6F53" w14:textId="77777777" w:rsidR="00447FA7"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p>
    <w:p w14:paraId="3F86FF5D" w14:textId="77777777" w:rsidR="00447FA7" w:rsidRPr="00600669"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sz w:val="20"/>
          <w:szCs w:val="20"/>
        </w:rPr>
      </w:pPr>
      <w:r w:rsidRPr="00600669">
        <w:rPr>
          <w:rFonts w:ascii="Segoe UI" w:hAnsi="Segoe UI" w:cs="Segoe UI"/>
          <w:b/>
          <w:sz w:val="20"/>
          <w:szCs w:val="20"/>
        </w:rPr>
        <w:t>Description:</w:t>
      </w:r>
    </w:p>
    <w:p w14:paraId="79F8D9FF" w14:textId="7114BD38" w:rsidR="00C91961" w:rsidRPr="00600669" w:rsidRDefault="00600669" w:rsidP="0060066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eastAsia="Batang" w:hAnsi="Segoe UI" w:cs="Segoe UI"/>
          <w:sz w:val="20"/>
          <w:szCs w:val="20"/>
        </w:rPr>
      </w:pPr>
      <w:r w:rsidRPr="00600669">
        <w:rPr>
          <w:rFonts w:ascii="Segoe UI" w:eastAsia="Batang" w:hAnsi="Segoe UI" w:cs="Segoe UI"/>
          <w:sz w:val="20"/>
          <w:szCs w:val="20"/>
        </w:rPr>
        <w:t>Developed a system which was used for filing Tea garden factory returns along with Support and enhance the previous features in the system.</w:t>
      </w:r>
    </w:p>
    <w:p w14:paraId="39F8EF8D" w14:textId="4B7DBE56" w:rsidR="001504BB" w:rsidRPr="00F63105" w:rsidRDefault="00447FA7" w:rsidP="006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eastAsia="Batang" w:hAnsi="Segoe UI" w:cs="Segoe UI"/>
          <w:b/>
          <w:sz w:val="20"/>
          <w:szCs w:val="20"/>
        </w:rPr>
      </w:pPr>
      <w:r w:rsidRPr="00600669">
        <w:rPr>
          <w:rFonts w:ascii="Segoe UI" w:eastAsia="Batang" w:hAnsi="Segoe UI" w:cs="Segoe UI"/>
          <w:b/>
          <w:sz w:val="20"/>
          <w:szCs w:val="20"/>
        </w:rPr>
        <w:t>Responsibilities:</w:t>
      </w:r>
    </w:p>
    <w:p w14:paraId="05891FCD" w14:textId="2ABD9C1F" w:rsidR="00C91961" w:rsidRPr="00600669" w:rsidRDefault="00D24311" w:rsidP="00600669">
      <w:pPr>
        <w:pStyle w:val="ListParagraph"/>
        <w:numPr>
          <w:ilvl w:val="0"/>
          <w:numId w:val="19"/>
        </w:numPr>
        <w:spacing w:before="0" w:after="0"/>
        <w:contextualSpacing w:val="0"/>
        <w:jc w:val="both"/>
        <w:rPr>
          <w:rFonts w:ascii="Segoe UI" w:hAnsi="Segoe UI" w:cs="Segoe UI"/>
          <w:sz w:val="20"/>
          <w:szCs w:val="20"/>
        </w:rPr>
      </w:pPr>
      <w:r w:rsidRPr="00600669">
        <w:rPr>
          <w:rFonts w:ascii="Segoe UI" w:hAnsi="Segoe UI" w:cs="Segoe UI"/>
          <w:sz w:val="20"/>
          <w:szCs w:val="20"/>
        </w:rPr>
        <w:t xml:space="preserve">Worked with a team of developers to </w:t>
      </w:r>
      <w:r w:rsidR="00447FA7" w:rsidRPr="00600669">
        <w:rPr>
          <w:rFonts w:ascii="Segoe UI" w:hAnsi="Segoe UI" w:cs="Segoe UI"/>
          <w:sz w:val="20"/>
          <w:szCs w:val="20"/>
        </w:rPr>
        <w:t>analyse</w:t>
      </w:r>
      <w:r w:rsidRPr="00600669">
        <w:rPr>
          <w:rFonts w:ascii="Segoe UI" w:hAnsi="Segoe UI" w:cs="Segoe UI"/>
          <w:sz w:val="20"/>
          <w:szCs w:val="20"/>
        </w:rPr>
        <w:t xml:space="preserve"> project requirements and add functionality</w:t>
      </w:r>
      <w:r w:rsidR="00200CB3" w:rsidRPr="00600669">
        <w:rPr>
          <w:rFonts w:ascii="Segoe UI" w:hAnsi="Segoe UI" w:cs="Segoe UI"/>
          <w:sz w:val="20"/>
          <w:szCs w:val="20"/>
        </w:rPr>
        <w:t xml:space="preserve"> </w:t>
      </w:r>
      <w:r w:rsidRPr="00600669">
        <w:rPr>
          <w:rFonts w:ascii="Segoe UI" w:hAnsi="Segoe UI" w:cs="Segoe UI"/>
          <w:sz w:val="20"/>
          <w:szCs w:val="20"/>
        </w:rPr>
        <w:t>to existing C# applications and SQL databases, such as reading in claims in different formats</w:t>
      </w:r>
      <w:r w:rsidR="00200CB3" w:rsidRPr="00600669">
        <w:rPr>
          <w:rFonts w:ascii="Segoe UI" w:hAnsi="Segoe UI" w:cs="Segoe UI"/>
          <w:sz w:val="20"/>
          <w:szCs w:val="20"/>
        </w:rPr>
        <w:t xml:space="preserve"> </w:t>
      </w:r>
      <w:r w:rsidRPr="00600669">
        <w:rPr>
          <w:rFonts w:ascii="Segoe UI" w:hAnsi="Segoe UI" w:cs="Segoe UI"/>
          <w:sz w:val="20"/>
          <w:szCs w:val="20"/>
        </w:rPr>
        <w:t>from different sources, checking for errors, and converting them into a standard format.</w:t>
      </w:r>
      <w:r w:rsidR="00C91961" w:rsidRPr="00600669">
        <w:rPr>
          <w:rFonts w:ascii="Segoe UI" w:hAnsi="Segoe UI" w:cs="Segoe UI"/>
          <w:sz w:val="20"/>
          <w:szCs w:val="20"/>
        </w:rPr>
        <w:t xml:space="preserve">  </w:t>
      </w:r>
    </w:p>
    <w:p w14:paraId="244550D8" w14:textId="2A53579C" w:rsidR="00C91961" w:rsidRPr="00600669" w:rsidRDefault="008174D1" w:rsidP="00600669">
      <w:pPr>
        <w:pStyle w:val="ListParagraph"/>
        <w:numPr>
          <w:ilvl w:val="0"/>
          <w:numId w:val="19"/>
        </w:numPr>
        <w:spacing w:before="0" w:after="0"/>
        <w:contextualSpacing w:val="0"/>
        <w:jc w:val="both"/>
        <w:rPr>
          <w:rFonts w:ascii="Segoe UI" w:hAnsi="Segoe UI" w:cs="Segoe UI"/>
          <w:sz w:val="20"/>
          <w:szCs w:val="20"/>
        </w:rPr>
      </w:pPr>
      <w:r w:rsidRPr="00600669">
        <w:rPr>
          <w:rFonts w:ascii="Segoe UI" w:hAnsi="Segoe UI" w:cs="Segoe UI"/>
          <w:sz w:val="20"/>
          <w:szCs w:val="20"/>
        </w:rPr>
        <w:t>Creating Queries and Joins on multiple tables, functions and triggers using SQL for</w:t>
      </w:r>
      <w:r w:rsidR="00AF6971" w:rsidRPr="00600669">
        <w:rPr>
          <w:rFonts w:ascii="Segoe UI" w:hAnsi="Segoe UI" w:cs="Segoe UI"/>
          <w:sz w:val="20"/>
          <w:szCs w:val="20"/>
        </w:rPr>
        <w:t xml:space="preserve"> </w:t>
      </w:r>
      <w:r w:rsidRPr="00600669">
        <w:rPr>
          <w:rFonts w:ascii="Segoe UI" w:hAnsi="Segoe UI" w:cs="Segoe UI"/>
          <w:sz w:val="20"/>
          <w:szCs w:val="20"/>
        </w:rPr>
        <w:t>inserting/updating/ deleting the data into the relational tables. Designed interactive ASP.NET</w:t>
      </w:r>
      <w:r w:rsidR="00AF6971" w:rsidRPr="00600669">
        <w:rPr>
          <w:rFonts w:ascii="Segoe UI" w:hAnsi="Segoe UI" w:cs="Segoe UI"/>
          <w:sz w:val="20"/>
          <w:szCs w:val="20"/>
        </w:rPr>
        <w:t xml:space="preserve"> </w:t>
      </w:r>
      <w:r w:rsidRPr="00600669">
        <w:rPr>
          <w:rFonts w:ascii="Segoe UI" w:hAnsi="Segoe UI" w:cs="Segoe UI"/>
          <w:sz w:val="20"/>
          <w:szCs w:val="20"/>
        </w:rPr>
        <w:t>applications using, asp.net controls, JavaScript, jQuery, HTML, Bootstrap, CSS and AJAX to</w:t>
      </w:r>
      <w:r w:rsidR="00AF6971" w:rsidRPr="00600669">
        <w:rPr>
          <w:rFonts w:ascii="Segoe UI" w:hAnsi="Segoe UI" w:cs="Segoe UI"/>
          <w:sz w:val="20"/>
          <w:szCs w:val="20"/>
        </w:rPr>
        <w:t xml:space="preserve"> </w:t>
      </w:r>
      <w:r w:rsidRPr="00600669">
        <w:rPr>
          <w:rFonts w:ascii="Segoe UI" w:hAnsi="Segoe UI" w:cs="Segoe UI"/>
          <w:sz w:val="20"/>
          <w:szCs w:val="20"/>
        </w:rPr>
        <w:t>provide an excellent user experience.</w:t>
      </w:r>
      <w:r w:rsidR="00C91961" w:rsidRPr="00600669">
        <w:rPr>
          <w:rFonts w:ascii="Segoe UI" w:hAnsi="Segoe UI" w:cs="Segoe UI"/>
          <w:sz w:val="20"/>
          <w:szCs w:val="20"/>
        </w:rPr>
        <w:t xml:space="preserve">  </w:t>
      </w:r>
    </w:p>
    <w:p w14:paraId="756EE86C" w14:textId="3FB7BA57" w:rsidR="00C91961" w:rsidRPr="00600669" w:rsidRDefault="005D40E0" w:rsidP="00600669">
      <w:pPr>
        <w:pStyle w:val="ListParagraph"/>
        <w:numPr>
          <w:ilvl w:val="0"/>
          <w:numId w:val="19"/>
        </w:numPr>
        <w:spacing w:before="0" w:after="0"/>
        <w:contextualSpacing w:val="0"/>
        <w:jc w:val="both"/>
        <w:rPr>
          <w:rFonts w:ascii="Segoe UI" w:hAnsi="Segoe UI" w:cs="Segoe UI"/>
          <w:b/>
          <w:bCs/>
          <w:sz w:val="20"/>
          <w:szCs w:val="20"/>
        </w:rPr>
      </w:pPr>
      <w:r w:rsidRPr="00600669">
        <w:rPr>
          <w:rFonts w:ascii="Segoe UI" w:hAnsi="Segoe UI" w:cs="Segoe UI"/>
          <w:sz w:val="20"/>
          <w:szCs w:val="20"/>
        </w:rPr>
        <w:t>Using and configuring the IIS application server and developed, deployed and</w:t>
      </w:r>
      <w:r w:rsidR="004D32A8" w:rsidRPr="00600669">
        <w:rPr>
          <w:rFonts w:ascii="Segoe UI" w:hAnsi="Segoe UI" w:cs="Segoe UI"/>
          <w:sz w:val="20"/>
          <w:szCs w:val="20"/>
        </w:rPr>
        <w:t xml:space="preserve"> </w:t>
      </w:r>
      <w:r w:rsidRPr="00600669">
        <w:rPr>
          <w:rFonts w:ascii="Segoe UI" w:hAnsi="Segoe UI" w:cs="Segoe UI"/>
          <w:sz w:val="20"/>
          <w:szCs w:val="20"/>
        </w:rPr>
        <w:t>consumed Web Services.</w:t>
      </w:r>
      <w:r w:rsidR="00933A13" w:rsidRPr="00600669">
        <w:rPr>
          <w:rFonts w:ascii="Segoe UI" w:hAnsi="Segoe UI" w:cs="Segoe UI"/>
          <w:b/>
          <w:bCs/>
          <w:sz w:val="20"/>
          <w:szCs w:val="20"/>
        </w:rPr>
        <w:t xml:space="preserve"> </w:t>
      </w:r>
    </w:p>
    <w:p w14:paraId="06746D82" w14:textId="55515C85" w:rsidR="009E276C" w:rsidRPr="00600669" w:rsidRDefault="009E276C" w:rsidP="00600669">
      <w:pPr>
        <w:pStyle w:val="ListParagraph"/>
        <w:numPr>
          <w:ilvl w:val="0"/>
          <w:numId w:val="19"/>
        </w:numPr>
        <w:spacing w:before="0" w:after="0"/>
        <w:contextualSpacing w:val="0"/>
        <w:jc w:val="both"/>
        <w:rPr>
          <w:rFonts w:ascii="Segoe UI" w:hAnsi="Segoe UI" w:cs="Segoe UI"/>
          <w:bCs/>
          <w:sz w:val="20"/>
          <w:szCs w:val="20"/>
        </w:rPr>
      </w:pPr>
      <w:r w:rsidRPr="00600669">
        <w:rPr>
          <w:rFonts w:ascii="Segoe UI" w:hAnsi="Segoe UI" w:cs="Segoe UI"/>
          <w:bCs/>
          <w:sz w:val="20"/>
          <w:szCs w:val="20"/>
        </w:rPr>
        <w:t>Develop Windows Service to send automatic email notification</w:t>
      </w:r>
    </w:p>
    <w:p w14:paraId="2107D48F" w14:textId="77777777" w:rsidR="00933A13" w:rsidRPr="00600669" w:rsidRDefault="00933A13" w:rsidP="00600669">
      <w:pPr>
        <w:jc w:val="both"/>
        <w:rPr>
          <w:rFonts w:ascii="Segoe UI" w:hAnsi="Segoe UI" w:cs="Segoe UI"/>
          <w:b/>
          <w:bCs/>
          <w:sz w:val="20"/>
          <w:szCs w:val="20"/>
        </w:rPr>
      </w:pPr>
    </w:p>
    <w:p w14:paraId="2B76913F" w14:textId="40A58411" w:rsidR="00600669" w:rsidRDefault="00C91961" w:rsidP="00600669">
      <w:pPr>
        <w:jc w:val="both"/>
        <w:rPr>
          <w:rFonts w:ascii="Segoe UI" w:hAnsi="Segoe UI" w:cs="Segoe UI"/>
          <w:bCs/>
          <w:sz w:val="20"/>
          <w:szCs w:val="20"/>
        </w:rPr>
      </w:pPr>
      <w:r w:rsidRPr="00600669">
        <w:rPr>
          <w:rFonts w:ascii="Segoe UI" w:hAnsi="Segoe UI" w:cs="Segoe UI"/>
          <w:b/>
          <w:bCs/>
          <w:sz w:val="20"/>
          <w:szCs w:val="20"/>
        </w:rPr>
        <w:t>Environment:</w:t>
      </w:r>
      <w:r w:rsidR="00075B10" w:rsidRPr="00600669">
        <w:rPr>
          <w:rFonts w:ascii="Segoe UI" w:hAnsi="Segoe UI" w:cs="Segoe UI"/>
          <w:b/>
          <w:bCs/>
          <w:sz w:val="20"/>
          <w:szCs w:val="20"/>
        </w:rPr>
        <w:t xml:space="preserve">  </w:t>
      </w:r>
      <w:r w:rsidR="00075B10" w:rsidRPr="00600669">
        <w:rPr>
          <w:rFonts w:ascii="Segoe UI" w:hAnsi="Segoe UI" w:cs="Segoe UI"/>
          <w:bCs/>
          <w:sz w:val="20"/>
          <w:szCs w:val="20"/>
        </w:rPr>
        <w:t>.NET Framework 4.5,</w:t>
      </w:r>
      <w:r w:rsidRPr="00600669">
        <w:rPr>
          <w:rFonts w:ascii="Segoe UI" w:hAnsi="Segoe UI" w:cs="Segoe UI"/>
          <w:bCs/>
          <w:sz w:val="20"/>
          <w:szCs w:val="20"/>
        </w:rPr>
        <w:t xml:space="preserve"> C#, SQL server</w:t>
      </w:r>
      <w:r w:rsidR="00901CC1" w:rsidRPr="00600669">
        <w:rPr>
          <w:rFonts w:ascii="Segoe UI" w:hAnsi="Segoe UI" w:cs="Segoe UI"/>
          <w:bCs/>
          <w:sz w:val="20"/>
          <w:szCs w:val="20"/>
        </w:rPr>
        <w:t>,</w:t>
      </w:r>
      <w:r w:rsidR="001504BB" w:rsidRPr="00600669">
        <w:rPr>
          <w:rFonts w:ascii="Segoe UI" w:hAnsi="Segoe UI" w:cs="Segoe UI"/>
          <w:bCs/>
          <w:sz w:val="20"/>
          <w:szCs w:val="20"/>
        </w:rPr>
        <w:t xml:space="preserve"> </w:t>
      </w:r>
      <w:r w:rsidR="00447FA7" w:rsidRPr="00600669">
        <w:rPr>
          <w:rFonts w:ascii="Segoe UI" w:hAnsi="Segoe UI" w:cs="Segoe UI"/>
          <w:bCs/>
          <w:sz w:val="20"/>
          <w:szCs w:val="20"/>
        </w:rPr>
        <w:t>JavaScript</w:t>
      </w:r>
      <w:r w:rsidR="00E03551" w:rsidRPr="00600669">
        <w:rPr>
          <w:rFonts w:ascii="Segoe UI" w:hAnsi="Segoe UI" w:cs="Segoe UI"/>
          <w:bCs/>
          <w:sz w:val="20"/>
          <w:szCs w:val="20"/>
        </w:rPr>
        <w:t>,</w:t>
      </w:r>
      <w:r w:rsidR="00075B10" w:rsidRPr="00600669">
        <w:rPr>
          <w:rFonts w:ascii="Segoe UI" w:hAnsi="Segoe UI" w:cs="Segoe UI"/>
          <w:bCs/>
          <w:sz w:val="20"/>
          <w:szCs w:val="20"/>
        </w:rPr>
        <w:t xml:space="preserve"> </w:t>
      </w:r>
      <w:r w:rsidR="00E03551" w:rsidRPr="00600669">
        <w:rPr>
          <w:rFonts w:ascii="Segoe UI" w:hAnsi="Segoe UI" w:cs="Segoe UI"/>
          <w:bCs/>
          <w:sz w:val="20"/>
          <w:szCs w:val="20"/>
        </w:rPr>
        <w:t>jQuery</w:t>
      </w:r>
    </w:p>
    <w:p w14:paraId="3F148214" w14:textId="77777777" w:rsidR="00F63105" w:rsidRDefault="00F63105" w:rsidP="00600669">
      <w:pPr>
        <w:jc w:val="both"/>
        <w:rPr>
          <w:rFonts w:ascii="Segoe UI" w:hAnsi="Segoe UI" w:cs="Segoe UI"/>
          <w:bCs/>
          <w:sz w:val="20"/>
          <w:szCs w:val="20"/>
        </w:rPr>
      </w:pPr>
    </w:p>
    <w:p w14:paraId="5A4D15BD" w14:textId="77777777" w:rsidR="00F63105" w:rsidRDefault="00F63105" w:rsidP="00600669">
      <w:pPr>
        <w:jc w:val="both"/>
        <w:rPr>
          <w:rFonts w:ascii="Segoe UI" w:hAnsi="Segoe UI" w:cs="Segoe UI"/>
          <w:b/>
          <w:bCs/>
          <w:sz w:val="20"/>
          <w:szCs w:val="20"/>
          <w:u w:val="single"/>
        </w:rPr>
      </w:pPr>
    </w:p>
    <w:p w14:paraId="10CF0938" w14:textId="6FFE633D" w:rsidR="00F63105" w:rsidRDefault="00F63105" w:rsidP="00600669">
      <w:pPr>
        <w:jc w:val="both"/>
        <w:rPr>
          <w:rFonts w:ascii="Segoe UI" w:hAnsi="Segoe UI" w:cs="Segoe UI"/>
          <w:b/>
          <w:bCs/>
          <w:sz w:val="20"/>
          <w:szCs w:val="20"/>
          <w:u w:val="single"/>
        </w:rPr>
      </w:pPr>
      <w:r w:rsidRPr="00F63105">
        <w:rPr>
          <w:rFonts w:ascii="Segoe UI" w:hAnsi="Segoe UI" w:cs="Segoe UI"/>
          <w:b/>
          <w:bCs/>
          <w:sz w:val="20"/>
          <w:szCs w:val="20"/>
          <w:u w:val="single"/>
        </w:rPr>
        <w:t>Personal Details:</w:t>
      </w:r>
    </w:p>
    <w:p w14:paraId="3967DE8B" w14:textId="77777777" w:rsidR="00F63105" w:rsidRDefault="00F63105" w:rsidP="00600669">
      <w:pPr>
        <w:jc w:val="both"/>
        <w:rPr>
          <w:rFonts w:ascii="Segoe UI" w:hAnsi="Segoe UI" w:cs="Segoe UI"/>
          <w:b/>
          <w:bCs/>
          <w:sz w:val="20"/>
          <w:szCs w:val="20"/>
          <w:u w:val="single"/>
        </w:rPr>
      </w:pPr>
    </w:p>
    <w:p w14:paraId="3FBD04DB" w14:textId="35F8A539" w:rsidR="00F63105" w:rsidRPr="00F63105" w:rsidRDefault="00F63105" w:rsidP="00F63105">
      <w:pPr>
        <w:jc w:val="both"/>
        <w:rPr>
          <w:rFonts w:ascii="Segoe UI" w:hAnsi="Segoe UI" w:cs="Segoe UI"/>
          <w:b/>
          <w:bCs/>
          <w:sz w:val="20"/>
          <w:szCs w:val="20"/>
        </w:rPr>
      </w:pPr>
      <w:r w:rsidRPr="00F63105">
        <w:rPr>
          <w:rFonts w:ascii="Segoe UI" w:hAnsi="Segoe UI" w:cs="Segoe UI"/>
          <w:b/>
          <w:bCs/>
          <w:sz w:val="20"/>
          <w:szCs w:val="20"/>
        </w:rPr>
        <w:t>Date of Birth</w:t>
      </w:r>
      <w:r>
        <w:rPr>
          <w:rFonts w:ascii="Segoe UI" w:hAnsi="Segoe UI" w:cs="Segoe UI"/>
          <w:b/>
          <w:bCs/>
          <w:sz w:val="20"/>
          <w:szCs w:val="20"/>
        </w:rPr>
        <w:tab/>
      </w:r>
      <w:r>
        <w:rPr>
          <w:rFonts w:ascii="Segoe UI" w:hAnsi="Segoe UI" w:cs="Segoe UI"/>
          <w:b/>
          <w:bCs/>
          <w:sz w:val="20"/>
          <w:szCs w:val="20"/>
        </w:rPr>
        <w:tab/>
      </w:r>
      <w:r w:rsidR="00937462">
        <w:rPr>
          <w:rFonts w:ascii="Segoe UI" w:hAnsi="Segoe UI" w:cs="Segoe UI"/>
          <w:b/>
          <w:bCs/>
          <w:sz w:val="20"/>
          <w:szCs w:val="20"/>
        </w:rPr>
        <w:t xml:space="preserve">: </w:t>
      </w:r>
      <w:r w:rsidR="00937462" w:rsidRPr="00937462">
        <w:rPr>
          <w:rFonts w:ascii="Segoe UI" w:hAnsi="Segoe UI" w:cs="Segoe UI"/>
          <w:bCs/>
          <w:sz w:val="20"/>
          <w:szCs w:val="20"/>
        </w:rPr>
        <w:t>23-03-1983</w:t>
      </w:r>
    </w:p>
    <w:p w14:paraId="51700BEA" w14:textId="363D70CD" w:rsidR="00F63105" w:rsidRPr="00F63105" w:rsidRDefault="00F63105" w:rsidP="00F63105">
      <w:pPr>
        <w:jc w:val="both"/>
        <w:rPr>
          <w:rFonts w:ascii="Segoe UI" w:hAnsi="Segoe UI" w:cs="Segoe UI"/>
          <w:b/>
          <w:bCs/>
          <w:sz w:val="20"/>
          <w:szCs w:val="20"/>
        </w:rPr>
      </w:pPr>
      <w:r w:rsidRPr="00F63105">
        <w:rPr>
          <w:rFonts w:ascii="Segoe UI" w:hAnsi="Segoe UI" w:cs="Segoe UI"/>
          <w:b/>
          <w:bCs/>
          <w:sz w:val="20"/>
          <w:szCs w:val="20"/>
        </w:rPr>
        <w:t>Marital Status</w:t>
      </w:r>
      <w:r>
        <w:rPr>
          <w:rFonts w:ascii="Segoe UI" w:hAnsi="Segoe UI" w:cs="Segoe UI"/>
          <w:b/>
          <w:bCs/>
          <w:sz w:val="20"/>
          <w:szCs w:val="20"/>
        </w:rPr>
        <w:tab/>
      </w:r>
      <w:r>
        <w:rPr>
          <w:rFonts w:ascii="Segoe UI" w:hAnsi="Segoe UI" w:cs="Segoe UI"/>
          <w:b/>
          <w:bCs/>
          <w:sz w:val="20"/>
          <w:szCs w:val="20"/>
        </w:rPr>
        <w:tab/>
        <w:t xml:space="preserve">: </w:t>
      </w:r>
      <w:r w:rsidRPr="00F63105">
        <w:rPr>
          <w:rFonts w:ascii="Segoe UI" w:hAnsi="Segoe UI" w:cs="Segoe UI"/>
          <w:bCs/>
          <w:sz w:val="20"/>
          <w:szCs w:val="20"/>
        </w:rPr>
        <w:t>Married</w:t>
      </w:r>
    </w:p>
    <w:p w14:paraId="5285FF5A" w14:textId="560B220A" w:rsidR="00F63105" w:rsidRPr="00F63105" w:rsidRDefault="00F63105" w:rsidP="00F63105">
      <w:pPr>
        <w:jc w:val="both"/>
        <w:rPr>
          <w:rFonts w:ascii="Segoe UI" w:hAnsi="Segoe UI" w:cs="Segoe UI"/>
          <w:b/>
          <w:bCs/>
          <w:sz w:val="20"/>
          <w:szCs w:val="20"/>
        </w:rPr>
      </w:pPr>
      <w:r w:rsidRPr="00F63105">
        <w:rPr>
          <w:rFonts w:ascii="Segoe UI" w:hAnsi="Segoe UI" w:cs="Segoe UI"/>
          <w:b/>
          <w:bCs/>
          <w:sz w:val="20"/>
          <w:szCs w:val="20"/>
        </w:rPr>
        <w:t xml:space="preserve">Languages Known </w:t>
      </w:r>
      <w:r>
        <w:rPr>
          <w:rFonts w:ascii="Segoe UI" w:hAnsi="Segoe UI" w:cs="Segoe UI"/>
          <w:b/>
          <w:bCs/>
          <w:sz w:val="20"/>
          <w:szCs w:val="20"/>
        </w:rPr>
        <w:tab/>
        <w:t xml:space="preserve">: </w:t>
      </w:r>
      <w:r w:rsidRPr="00F63105">
        <w:rPr>
          <w:rFonts w:ascii="Segoe UI" w:hAnsi="Segoe UI" w:cs="Segoe UI"/>
          <w:bCs/>
          <w:sz w:val="20"/>
          <w:szCs w:val="20"/>
        </w:rPr>
        <w:t>English, Tamil</w:t>
      </w:r>
    </w:p>
    <w:p w14:paraId="79A1F662" w14:textId="70CAC19F" w:rsidR="00F63105" w:rsidRPr="00F63105" w:rsidRDefault="00F63105" w:rsidP="00F63105">
      <w:pPr>
        <w:jc w:val="both"/>
        <w:rPr>
          <w:rFonts w:ascii="Segoe UI" w:hAnsi="Segoe UI" w:cs="Segoe UI"/>
          <w:b/>
          <w:bCs/>
          <w:sz w:val="20"/>
          <w:szCs w:val="20"/>
        </w:rPr>
      </w:pPr>
      <w:r w:rsidRPr="00F63105">
        <w:rPr>
          <w:rFonts w:ascii="Segoe UI" w:hAnsi="Segoe UI" w:cs="Segoe UI"/>
          <w:b/>
          <w:bCs/>
          <w:sz w:val="20"/>
          <w:szCs w:val="20"/>
        </w:rPr>
        <w:t>Sex</w:t>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t xml:space="preserve">: </w:t>
      </w:r>
      <w:r w:rsidRPr="00F63105">
        <w:rPr>
          <w:rFonts w:ascii="Segoe UI" w:hAnsi="Segoe UI" w:cs="Segoe UI"/>
          <w:bCs/>
          <w:sz w:val="20"/>
          <w:szCs w:val="20"/>
        </w:rPr>
        <w:t>Female</w:t>
      </w:r>
    </w:p>
    <w:p w14:paraId="557613DF" w14:textId="62F94C04" w:rsidR="00F63105" w:rsidRPr="00F63105" w:rsidRDefault="00F63105" w:rsidP="00F63105">
      <w:pPr>
        <w:jc w:val="both"/>
        <w:rPr>
          <w:rFonts w:ascii="Segoe UI" w:hAnsi="Segoe UI" w:cs="Segoe UI"/>
          <w:b/>
          <w:bCs/>
          <w:sz w:val="20"/>
          <w:szCs w:val="20"/>
        </w:rPr>
      </w:pPr>
      <w:r w:rsidRPr="00F63105">
        <w:rPr>
          <w:rFonts w:ascii="Segoe UI" w:hAnsi="Segoe UI" w:cs="Segoe UI"/>
          <w:b/>
          <w:bCs/>
          <w:sz w:val="20"/>
          <w:szCs w:val="20"/>
        </w:rPr>
        <w:t>Nationality</w:t>
      </w:r>
      <w:r>
        <w:rPr>
          <w:rFonts w:ascii="Segoe UI" w:hAnsi="Segoe UI" w:cs="Segoe UI"/>
          <w:b/>
          <w:bCs/>
          <w:sz w:val="20"/>
          <w:szCs w:val="20"/>
        </w:rPr>
        <w:tab/>
      </w:r>
      <w:r>
        <w:rPr>
          <w:rFonts w:ascii="Segoe UI" w:hAnsi="Segoe UI" w:cs="Segoe UI"/>
          <w:b/>
          <w:bCs/>
          <w:sz w:val="20"/>
          <w:szCs w:val="20"/>
        </w:rPr>
        <w:tab/>
        <w:t xml:space="preserve">: </w:t>
      </w:r>
      <w:r w:rsidRPr="00F63105">
        <w:rPr>
          <w:rFonts w:ascii="Segoe UI" w:hAnsi="Segoe UI" w:cs="Segoe UI"/>
          <w:bCs/>
          <w:sz w:val="20"/>
          <w:szCs w:val="20"/>
        </w:rPr>
        <w:t xml:space="preserve">Indian </w:t>
      </w:r>
    </w:p>
    <w:p w14:paraId="5A47D60A" w14:textId="2D95BEAC" w:rsidR="00F63105" w:rsidRPr="00937462" w:rsidRDefault="00F63105" w:rsidP="00F63105">
      <w:pPr>
        <w:jc w:val="both"/>
        <w:rPr>
          <w:rFonts w:ascii="Segoe UI" w:hAnsi="Segoe UI" w:cs="Segoe UI"/>
          <w:bCs/>
          <w:sz w:val="20"/>
          <w:szCs w:val="20"/>
        </w:rPr>
      </w:pPr>
      <w:r w:rsidRPr="00F63105">
        <w:rPr>
          <w:rFonts w:ascii="Segoe UI" w:hAnsi="Segoe UI" w:cs="Segoe UI"/>
          <w:b/>
          <w:bCs/>
          <w:sz w:val="20"/>
          <w:szCs w:val="20"/>
        </w:rPr>
        <w:t>Permanent Address</w:t>
      </w:r>
      <w:r>
        <w:rPr>
          <w:rFonts w:ascii="Segoe UI" w:hAnsi="Segoe UI" w:cs="Segoe UI"/>
          <w:b/>
          <w:bCs/>
          <w:sz w:val="20"/>
          <w:szCs w:val="20"/>
        </w:rPr>
        <w:tab/>
      </w:r>
      <w:r w:rsidRPr="00F63105">
        <w:rPr>
          <w:rFonts w:ascii="Segoe UI" w:hAnsi="Segoe UI" w:cs="Segoe UI"/>
          <w:b/>
          <w:bCs/>
          <w:sz w:val="20"/>
          <w:szCs w:val="20"/>
        </w:rPr>
        <w:t xml:space="preserve">: </w:t>
      </w:r>
      <w:proofErr w:type="spellStart"/>
      <w:r w:rsidR="00937462" w:rsidRPr="00937462">
        <w:rPr>
          <w:rFonts w:ascii="Segoe UI" w:hAnsi="Segoe UI" w:cs="Segoe UI"/>
          <w:bCs/>
          <w:sz w:val="20"/>
          <w:szCs w:val="20"/>
        </w:rPr>
        <w:t>Old.No</w:t>
      </w:r>
      <w:proofErr w:type="spellEnd"/>
      <w:r w:rsidR="00937462" w:rsidRPr="00937462">
        <w:rPr>
          <w:rFonts w:ascii="Segoe UI" w:hAnsi="Segoe UI" w:cs="Segoe UI"/>
          <w:bCs/>
          <w:sz w:val="20"/>
          <w:szCs w:val="20"/>
        </w:rPr>
        <w:t xml:space="preserve"> 14A, New No.27, </w:t>
      </w:r>
      <w:proofErr w:type="spellStart"/>
      <w:r w:rsidR="00937462" w:rsidRPr="00937462">
        <w:rPr>
          <w:rFonts w:ascii="Segoe UI" w:hAnsi="Segoe UI" w:cs="Segoe UI"/>
          <w:bCs/>
          <w:sz w:val="20"/>
          <w:szCs w:val="20"/>
        </w:rPr>
        <w:t>Kattabomman</w:t>
      </w:r>
      <w:proofErr w:type="spellEnd"/>
      <w:r w:rsidR="00937462" w:rsidRPr="00937462">
        <w:rPr>
          <w:rFonts w:ascii="Segoe UI" w:hAnsi="Segoe UI" w:cs="Segoe UI"/>
          <w:bCs/>
          <w:sz w:val="20"/>
          <w:szCs w:val="20"/>
        </w:rPr>
        <w:t xml:space="preserve"> street,</w:t>
      </w:r>
    </w:p>
    <w:p w14:paraId="38357460" w14:textId="0163C9E0" w:rsidR="00937462" w:rsidRPr="00937462" w:rsidRDefault="00937462" w:rsidP="00F63105">
      <w:pPr>
        <w:jc w:val="both"/>
        <w:rPr>
          <w:rFonts w:ascii="Segoe UI" w:hAnsi="Segoe UI" w:cs="Segoe UI"/>
          <w:bCs/>
          <w:sz w:val="20"/>
          <w:szCs w:val="20"/>
        </w:rPr>
      </w:pPr>
      <w:r w:rsidRPr="00937462">
        <w:rPr>
          <w:rFonts w:ascii="Segoe UI" w:hAnsi="Segoe UI" w:cs="Segoe UI"/>
          <w:bCs/>
          <w:sz w:val="20"/>
          <w:szCs w:val="20"/>
        </w:rPr>
        <w:tab/>
      </w:r>
      <w:r w:rsidRPr="00937462">
        <w:rPr>
          <w:rFonts w:ascii="Segoe UI" w:hAnsi="Segoe UI" w:cs="Segoe UI"/>
          <w:bCs/>
          <w:sz w:val="20"/>
          <w:szCs w:val="20"/>
        </w:rPr>
        <w:tab/>
      </w:r>
      <w:r w:rsidRPr="00937462">
        <w:rPr>
          <w:rFonts w:ascii="Segoe UI" w:hAnsi="Segoe UI" w:cs="Segoe UI"/>
          <w:bCs/>
          <w:sz w:val="20"/>
          <w:szCs w:val="20"/>
        </w:rPr>
        <w:tab/>
        <w:t xml:space="preserve">  </w:t>
      </w:r>
      <w:proofErr w:type="spellStart"/>
      <w:r w:rsidRPr="00937462">
        <w:rPr>
          <w:rFonts w:ascii="Segoe UI" w:hAnsi="Segoe UI" w:cs="Segoe UI"/>
          <w:bCs/>
          <w:sz w:val="20"/>
          <w:szCs w:val="20"/>
        </w:rPr>
        <w:t>Kumaran</w:t>
      </w:r>
      <w:proofErr w:type="spellEnd"/>
      <w:r w:rsidRPr="00937462">
        <w:rPr>
          <w:rFonts w:ascii="Segoe UI" w:hAnsi="Segoe UI" w:cs="Segoe UI"/>
          <w:bCs/>
          <w:sz w:val="20"/>
          <w:szCs w:val="20"/>
        </w:rPr>
        <w:t xml:space="preserve"> Nagar Extension-1,</w:t>
      </w:r>
    </w:p>
    <w:p w14:paraId="12C24D63" w14:textId="67D6DCA9" w:rsidR="00937462" w:rsidRPr="00937462" w:rsidRDefault="00937462" w:rsidP="00F63105">
      <w:pPr>
        <w:jc w:val="both"/>
        <w:rPr>
          <w:rFonts w:ascii="Segoe UI" w:hAnsi="Segoe UI" w:cs="Segoe UI"/>
          <w:bCs/>
          <w:sz w:val="20"/>
          <w:szCs w:val="20"/>
        </w:rPr>
      </w:pPr>
      <w:r w:rsidRPr="00937462">
        <w:rPr>
          <w:rFonts w:ascii="Segoe UI" w:hAnsi="Segoe UI" w:cs="Segoe UI"/>
          <w:bCs/>
          <w:sz w:val="20"/>
          <w:szCs w:val="20"/>
        </w:rPr>
        <w:tab/>
      </w:r>
      <w:r w:rsidRPr="00937462">
        <w:rPr>
          <w:rFonts w:ascii="Segoe UI" w:hAnsi="Segoe UI" w:cs="Segoe UI"/>
          <w:bCs/>
          <w:sz w:val="20"/>
          <w:szCs w:val="20"/>
        </w:rPr>
        <w:tab/>
      </w:r>
      <w:r w:rsidRPr="00937462">
        <w:rPr>
          <w:rFonts w:ascii="Segoe UI" w:hAnsi="Segoe UI" w:cs="Segoe UI"/>
          <w:bCs/>
          <w:sz w:val="20"/>
          <w:szCs w:val="20"/>
        </w:rPr>
        <w:tab/>
        <w:t xml:space="preserve">  </w:t>
      </w:r>
      <w:proofErr w:type="spellStart"/>
      <w:r w:rsidRPr="00937462">
        <w:rPr>
          <w:rFonts w:ascii="Segoe UI" w:hAnsi="Segoe UI" w:cs="Segoe UI"/>
          <w:bCs/>
          <w:sz w:val="20"/>
          <w:szCs w:val="20"/>
        </w:rPr>
        <w:t>Padi</w:t>
      </w:r>
      <w:proofErr w:type="spellEnd"/>
      <w:r w:rsidRPr="00937462">
        <w:rPr>
          <w:rFonts w:ascii="Segoe UI" w:hAnsi="Segoe UI" w:cs="Segoe UI"/>
          <w:bCs/>
          <w:sz w:val="20"/>
          <w:szCs w:val="20"/>
        </w:rPr>
        <w:t>,</w:t>
      </w:r>
      <w:r>
        <w:rPr>
          <w:rFonts w:ascii="Segoe UI" w:hAnsi="Segoe UI" w:cs="Segoe UI"/>
          <w:bCs/>
          <w:sz w:val="20"/>
          <w:szCs w:val="20"/>
        </w:rPr>
        <w:t xml:space="preserve"> </w:t>
      </w:r>
      <w:r w:rsidRPr="00937462">
        <w:rPr>
          <w:rFonts w:ascii="Segoe UI" w:hAnsi="Segoe UI" w:cs="Segoe UI"/>
          <w:bCs/>
          <w:sz w:val="20"/>
          <w:szCs w:val="20"/>
        </w:rPr>
        <w:t>Chennai-600050.</w:t>
      </w:r>
      <w:bookmarkStart w:id="1" w:name="_GoBack"/>
      <w:bookmarkEnd w:id="1"/>
    </w:p>
    <w:sectPr w:rsidR="00937462" w:rsidRPr="00937462" w:rsidSect="00B73286">
      <w:footerReference w:type="default" r:id="rId12"/>
      <w:headerReference w:type="first" r:id="rId13"/>
      <w:footerReference w:type="first" r:id="rId14"/>
      <w:pgSz w:w="12240" w:h="15840" w:code="1"/>
      <w:pgMar w:top="1728" w:right="1152" w:bottom="1296" w:left="1152"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7B461" w14:textId="77777777" w:rsidR="006C7E63" w:rsidRPr="00B54B48" w:rsidRDefault="006C7E63" w:rsidP="00876246">
      <w:pPr>
        <w:spacing w:before="0" w:after="0"/>
        <w:rPr>
          <w:rFonts w:ascii="Calibri" w:hAnsi="Calibri"/>
        </w:rPr>
      </w:pPr>
      <w:r>
        <w:separator/>
      </w:r>
    </w:p>
  </w:endnote>
  <w:endnote w:type="continuationSeparator" w:id="0">
    <w:p w14:paraId="6D77A4C9" w14:textId="77777777" w:rsidR="006C7E63" w:rsidRPr="00B54B48" w:rsidRDefault="006C7E63"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661DD" w14:textId="77777777" w:rsidR="00E92AD7" w:rsidRDefault="00E92AD7" w:rsidP="004F7107">
    <w:pPr>
      <w:pStyle w:val="Footer"/>
      <w:jc w:val="center"/>
    </w:pPr>
  </w:p>
  <w:p w14:paraId="49A661DE" w14:textId="724B7B69" w:rsidR="00E92AD7" w:rsidRDefault="00E92AD7" w:rsidP="004F7107">
    <w:pPr>
      <w:spacing w:before="200"/>
      <w:outlineLvl w:val="1"/>
      <w:rPr>
        <w:rFonts w:asciiTheme="majorHAnsi" w:hAnsiTheme="majorHAnsi"/>
        <w:b/>
        <w:bCs/>
        <w:color w:val="991F3D" w:themeColor="accent2"/>
        <w:szCs w:val="26"/>
        <w:lang w:val="en-CA"/>
      </w:rPr>
    </w:pP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t xml:space="preserve">    </w:t>
    </w:r>
  </w:p>
  <w:p w14:paraId="49A661DF" w14:textId="77777777" w:rsidR="00E92AD7" w:rsidRPr="002176FD" w:rsidRDefault="00E92AD7" w:rsidP="004F7107">
    <w:pPr>
      <w:spacing w:before="200"/>
      <w:outlineLvl w:val="1"/>
      <w:rPr>
        <w:rFonts w:asciiTheme="majorHAnsi" w:hAnsiTheme="majorHAnsi"/>
        <w:b/>
        <w:bCs/>
        <w:color w:val="F2A200" w:themeColor="accent4"/>
        <w:szCs w:val="26"/>
        <w:lang w:val="en-CA"/>
      </w:rPr>
    </w:pP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p>
  <w:p w14:paraId="49A661E0" w14:textId="433EA625" w:rsidR="00E92AD7" w:rsidRPr="004F7107" w:rsidRDefault="00E92AD7" w:rsidP="000052C1">
    <w:pPr>
      <w:tabs>
        <w:tab w:val="left" w:pos="720"/>
        <w:tab w:val="left" w:pos="1440"/>
        <w:tab w:val="left" w:pos="2160"/>
        <w:tab w:val="left" w:pos="2880"/>
        <w:tab w:val="left" w:pos="3600"/>
        <w:tab w:val="left" w:pos="4320"/>
        <w:tab w:val="left" w:pos="8865"/>
      </w:tabs>
      <w:spacing w:before="200" w:line="271" w:lineRule="auto"/>
      <w:outlineLvl w:val="2"/>
    </w:pPr>
    <w:r w:rsidRPr="002176FD">
      <w:rPr>
        <w:rFonts w:asciiTheme="majorHAnsi" w:hAnsiTheme="majorHAnsi"/>
        <w:bCs/>
        <w:caps/>
        <w:noProof/>
        <w:sz w:val="14"/>
        <w:lang w:val="en-US"/>
      </w:rPr>
      <w:t xml:space="preserve"> </w:t>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937462">
      <w:rPr>
        <w:noProof/>
      </w:rPr>
      <w:t>4</w:t>
    </w:r>
    <w:r>
      <w:rPr>
        <w:noProof/>
      </w:rPr>
      <w:fldChar w:fldCharType="end"/>
    </w:r>
    <w:r>
      <w:t xml:space="preserve"> -</w:t>
    </w:r>
    <w:r w:rsidR="000052C1">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661E2" w14:textId="478D471A" w:rsidR="00E92AD7" w:rsidRDefault="00E92AD7">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937462">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AEF17" w14:textId="77777777" w:rsidR="006C7E63" w:rsidRPr="00B54B48" w:rsidRDefault="006C7E63" w:rsidP="00876246">
      <w:pPr>
        <w:spacing w:before="0" w:after="0"/>
        <w:rPr>
          <w:rFonts w:ascii="Calibri" w:hAnsi="Calibri"/>
        </w:rPr>
      </w:pPr>
      <w:r>
        <w:separator/>
      </w:r>
    </w:p>
  </w:footnote>
  <w:footnote w:type="continuationSeparator" w:id="0">
    <w:p w14:paraId="5265283C" w14:textId="77777777" w:rsidR="006C7E63" w:rsidRPr="00B54B48" w:rsidRDefault="006C7E63"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475E" w14:textId="152BB4AB" w:rsidR="00C95B8E" w:rsidRPr="00F63105" w:rsidRDefault="006C7E63" w:rsidP="00F63105">
    <w:pPr>
      <w:pStyle w:val="Header"/>
      <w:jc w:val="center"/>
      <w:rPr>
        <w:rFonts w:ascii="Segoe UI" w:hAnsi="Segoe UI" w:cs="Segoe UI"/>
        <w:noProof/>
        <w:sz w:val="36"/>
        <w:szCs w:val="36"/>
        <w:lang w:val="en-US"/>
      </w:rPr>
    </w:pPr>
    <w:sdt>
      <w:sdtPr>
        <w:rPr>
          <w:rStyle w:val="TitleChar"/>
          <w:rFonts w:ascii="Segoe UI" w:hAnsi="Segoe UI" w:cs="Segoe UI"/>
          <w:szCs w:val="36"/>
        </w:rPr>
        <w:id w:val="6137663"/>
        <w:lock w:val="sdtLocked"/>
        <w:placeholder>
          <w:docPart w:val="ED0F0CC03AD4419C8BBFC5D42296F70C"/>
        </w:placeholder>
        <w:text/>
      </w:sdtPr>
      <w:sdtEndPr>
        <w:rPr>
          <w:rStyle w:val="DefaultParagraphFont"/>
          <w:b w:val="0"/>
          <w:color w:val="000000" w:themeColor="text1"/>
          <w:spacing w:val="0"/>
          <w:sz w:val="18"/>
        </w:rPr>
      </w:sdtEndPr>
      <w:sdtContent>
        <w:r w:rsidR="00895F32" w:rsidRPr="00F63105">
          <w:rPr>
            <w:rStyle w:val="TitleChar"/>
            <w:rFonts w:ascii="Segoe UI" w:hAnsi="Segoe UI" w:cs="Segoe UI"/>
            <w:szCs w:val="36"/>
          </w:rPr>
          <w:t xml:space="preserve">TAMILARASI </w:t>
        </w:r>
        <w:r w:rsidR="00E92AD7" w:rsidRPr="00F63105">
          <w:rPr>
            <w:rStyle w:val="TitleChar"/>
            <w:rFonts w:ascii="Segoe UI" w:hAnsi="Segoe UI" w:cs="Segoe UI"/>
            <w:szCs w:val="36"/>
          </w:rPr>
          <w:t>S</w:t>
        </w:r>
      </w:sdtContent>
    </w:sdt>
  </w:p>
  <w:p w14:paraId="6D28A321" w14:textId="766FFCB0" w:rsidR="00F63105" w:rsidRPr="00F63105" w:rsidRDefault="00F63105" w:rsidP="00F63105">
    <w:pPr>
      <w:pStyle w:val="Header"/>
      <w:jc w:val="center"/>
      <w:rPr>
        <w:rFonts w:ascii="Segoe UI" w:hAnsi="Segoe UI" w:cs="Segoe UI"/>
        <w:b/>
        <w:sz w:val="28"/>
      </w:rPr>
    </w:pPr>
    <w:r w:rsidRPr="00F63105">
      <w:rPr>
        <w:rFonts w:ascii="Segoe UI" w:hAnsi="Segoe UI" w:cs="Segoe UI"/>
        <w:b/>
        <w:sz w:val="28"/>
      </w:rPr>
      <w:t>.Net Developer</w:t>
    </w:r>
  </w:p>
  <w:p w14:paraId="49A661E1" w14:textId="5E4EA1CD" w:rsidR="00E92AD7" w:rsidRPr="00F63105" w:rsidRDefault="00895F32" w:rsidP="00F63105">
    <w:pPr>
      <w:pStyle w:val="Header"/>
      <w:jc w:val="center"/>
      <w:rPr>
        <w:rFonts w:ascii="Segoe UI" w:hAnsi="Segoe UI" w:cs="Segoe UI"/>
        <w:sz w:val="24"/>
      </w:rPr>
    </w:pPr>
    <w:r w:rsidRPr="00F63105">
      <w:rPr>
        <w:rFonts w:ascii="Segoe UI" w:hAnsi="Segoe UI" w:cs="Segoe UI"/>
        <w:sz w:val="24"/>
      </w:rPr>
      <w:t>M</w:t>
    </w:r>
    <w:r w:rsidR="00F63105">
      <w:rPr>
        <w:rFonts w:ascii="Segoe UI" w:hAnsi="Segoe UI" w:cs="Segoe UI"/>
        <w:sz w:val="24"/>
      </w:rPr>
      <w:t>obile</w:t>
    </w:r>
    <w:r w:rsidRPr="00F63105">
      <w:rPr>
        <w:rFonts w:ascii="Segoe UI" w:hAnsi="Segoe UI" w:cs="Segoe UI"/>
        <w:sz w:val="24"/>
      </w:rPr>
      <w:t>: 91 97890 55590</w:t>
    </w:r>
  </w:p>
  <w:p w14:paraId="7ECDF4FB" w14:textId="3C55453C" w:rsidR="00C95B8E" w:rsidRDefault="00F63105" w:rsidP="00F63105">
    <w:pPr>
      <w:pStyle w:val="Header"/>
      <w:jc w:val="center"/>
      <w:rPr>
        <w:rFonts w:ascii="Segoe UI" w:hAnsi="Segoe UI" w:cs="Segoe UI"/>
        <w:color w:val="0070C0"/>
        <w:sz w:val="24"/>
        <w:u w:val="single"/>
      </w:rPr>
    </w:pPr>
    <w:r>
      <w:rPr>
        <w:rFonts w:ascii="Segoe UI" w:hAnsi="Segoe UI" w:cs="Segoe UI"/>
        <w:sz w:val="24"/>
      </w:rPr>
      <w:t>Email-ID</w:t>
    </w:r>
    <w:r w:rsidR="00895F32" w:rsidRPr="00F63105">
      <w:rPr>
        <w:rFonts w:ascii="Segoe UI" w:hAnsi="Segoe UI" w:cs="Segoe UI"/>
        <w:sz w:val="24"/>
      </w:rPr>
      <w:t xml:space="preserve">: </w:t>
    </w:r>
    <w:hyperlink r:id="rId1" w:history="1">
      <w:r w:rsidRPr="00C7264C">
        <w:rPr>
          <w:rStyle w:val="Hyperlink"/>
          <w:rFonts w:ascii="Segoe UI" w:hAnsi="Segoe UI" w:cs="Segoe UI"/>
          <w:sz w:val="24"/>
        </w:rPr>
        <w:t>tamilsenthil.23@gmail.com</w:t>
      </w:r>
    </w:hyperlink>
  </w:p>
  <w:p w14:paraId="61536CC6" w14:textId="77777777" w:rsidR="00F63105" w:rsidRPr="00F63105" w:rsidRDefault="00F63105" w:rsidP="00F63105">
    <w:pPr>
      <w:pStyle w:val="Header"/>
      <w:jc w:val="center"/>
      <w:rPr>
        <w:rFonts w:ascii="Segoe UI" w:hAnsi="Segoe UI" w:cs="Segoe U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FB3"/>
    <w:multiLevelType w:val="hybridMultilevel"/>
    <w:tmpl w:val="1BCA77F2"/>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3252D7"/>
    <w:multiLevelType w:val="hybridMultilevel"/>
    <w:tmpl w:val="B0FC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B208C"/>
    <w:multiLevelType w:val="hybridMultilevel"/>
    <w:tmpl w:val="80502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FA1473"/>
    <w:multiLevelType w:val="hybridMultilevel"/>
    <w:tmpl w:val="6D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B04A60"/>
    <w:multiLevelType w:val="hybridMultilevel"/>
    <w:tmpl w:val="F0F4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A7448"/>
    <w:multiLevelType w:val="hybridMultilevel"/>
    <w:tmpl w:val="A2DE9B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6D97EA1"/>
    <w:multiLevelType w:val="hybridMultilevel"/>
    <w:tmpl w:val="4B64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9" w15:restartNumberingAfterBreak="0">
    <w:nsid w:val="5D1E1DF0"/>
    <w:multiLevelType w:val="hybridMultilevel"/>
    <w:tmpl w:val="766C76B6"/>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6C3086D"/>
    <w:multiLevelType w:val="hybridMultilevel"/>
    <w:tmpl w:val="FC6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94643"/>
    <w:multiLevelType w:val="hybridMultilevel"/>
    <w:tmpl w:val="7B26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54FFC"/>
    <w:multiLevelType w:val="hybridMultilevel"/>
    <w:tmpl w:val="96A0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107CC"/>
    <w:multiLevelType w:val="hybridMultilevel"/>
    <w:tmpl w:val="A550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940CB6"/>
    <w:multiLevelType w:val="hybridMultilevel"/>
    <w:tmpl w:val="CA42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41774"/>
    <w:multiLevelType w:val="hybridMultilevel"/>
    <w:tmpl w:val="FE0245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9848B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83A196D"/>
    <w:multiLevelType w:val="hybridMultilevel"/>
    <w:tmpl w:val="5AE2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02772"/>
    <w:multiLevelType w:val="hybridMultilevel"/>
    <w:tmpl w:val="191C91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6"/>
  </w:num>
  <w:num w:numId="4">
    <w:abstractNumId w:val="8"/>
  </w:num>
  <w:num w:numId="5">
    <w:abstractNumId w:val="6"/>
  </w:num>
  <w:num w:numId="6">
    <w:abstractNumId w:val="14"/>
  </w:num>
  <w:num w:numId="7">
    <w:abstractNumId w:val="0"/>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5"/>
  </w:num>
  <w:num w:numId="12">
    <w:abstractNumId w:val="13"/>
  </w:num>
  <w:num w:numId="13">
    <w:abstractNumId w:val="16"/>
  </w:num>
  <w:num w:numId="14">
    <w:abstractNumId w:val="4"/>
  </w:num>
  <w:num w:numId="15">
    <w:abstractNumId w:val="10"/>
  </w:num>
  <w:num w:numId="16">
    <w:abstractNumId w:val="3"/>
  </w:num>
  <w:num w:numId="17">
    <w:abstractNumId w:val="1"/>
  </w:num>
  <w:num w:numId="18">
    <w:abstractNumId w:val="11"/>
  </w:num>
  <w:num w:numId="19">
    <w:abstractNumId w:val="7"/>
  </w:num>
  <w:num w:numId="20">
    <w:abstractNumId w:val="15"/>
  </w:num>
  <w:num w:numId="21">
    <w:abstractNumId w:val="12"/>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08"/>
    <w:rsid w:val="00003D75"/>
    <w:rsid w:val="000052C1"/>
    <w:rsid w:val="00012BE3"/>
    <w:rsid w:val="00013FC6"/>
    <w:rsid w:val="00014CA4"/>
    <w:rsid w:val="00015ABB"/>
    <w:rsid w:val="000218BA"/>
    <w:rsid w:val="000237A7"/>
    <w:rsid w:val="00023B0C"/>
    <w:rsid w:val="000246A3"/>
    <w:rsid w:val="0002539E"/>
    <w:rsid w:val="00031CC5"/>
    <w:rsid w:val="00033395"/>
    <w:rsid w:val="000573B9"/>
    <w:rsid w:val="0006078D"/>
    <w:rsid w:val="00067437"/>
    <w:rsid w:val="00072F84"/>
    <w:rsid w:val="00075B10"/>
    <w:rsid w:val="00085158"/>
    <w:rsid w:val="00086C47"/>
    <w:rsid w:val="0009130F"/>
    <w:rsid w:val="000C598D"/>
    <w:rsid w:val="000C6675"/>
    <w:rsid w:val="000C74F4"/>
    <w:rsid w:val="000D1761"/>
    <w:rsid w:val="000E4AE1"/>
    <w:rsid w:val="000E5A21"/>
    <w:rsid w:val="000F1987"/>
    <w:rsid w:val="000F3375"/>
    <w:rsid w:val="000F35BA"/>
    <w:rsid w:val="000F59B5"/>
    <w:rsid w:val="000F7A11"/>
    <w:rsid w:val="001017B6"/>
    <w:rsid w:val="00111999"/>
    <w:rsid w:val="00121039"/>
    <w:rsid w:val="00123F0C"/>
    <w:rsid w:val="00127B27"/>
    <w:rsid w:val="0013642C"/>
    <w:rsid w:val="0014086A"/>
    <w:rsid w:val="0014088D"/>
    <w:rsid w:val="001413D0"/>
    <w:rsid w:val="0014217A"/>
    <w:rsid w:val="001459CC"/>
    <w:rsid w:val="00146B7A"/>
    <w:rsid w:val="001501D5"/>
    <w:rsid w:val="001504BB"/>
    <w:rsid w:val="001512EA"/>
    <w:rsid w:val="00157BA8"/>
    <w:rsid w:val="00162F5C"/>
    <w:rsid w:val="00171CB0"/>
    <w:rsid w:val="001749AE"/>
    <w:rsid w:val="0017706E"/>
    <w:rsid w:val="0018563B"/>
    <w:rsid w:val="001A1364"/>
    <w:rsid w:val="001A3E9D"/>
    <w:rsid w:val="001A7C22"/>
    <w:rsid w:val="001B3917"/>
    <w:rsid w:val="001B4099"/>
    <w:rsid w:val="001C182E"/>
    <w:rsid w:val="001C2A40"/>
    <w:rsid w:val="001C6104"/>
    <w:rsid w:val="001C6214"/>
    <w:rsid w:val="001D3194"/>
    <w:rsid w:val="001D62AF"/>
    <w:rsid w:val="001E0685"/>
    <w:rsid w:val="001E1694"/>
    <w:rsid w:val="001E4F15"/>
    <w:rsid w:val="001E703B"/>
    <w:rsid w:val="001E7C8C"/>
    <w:rsid w:val="001F073E"/>
    <w:rsid w:val="001F65DF"/>
    <w:rsid w:val="002009B0"/>
    <w:rsid w:val="00200C94"/>
    <w:rsid w:val="00200CB3"/>
    <w:rsid w:val="00202B30"/>
    <w:rsid w:val="00206A61"/>
    <w:rsid w:val="00206FB6"/>
    <w:rsid w:val="00210FA6"/>
    <w:rsid w:val="00213F8A"/>
    <w:rsid w:val="002176FD"/>
    <w:rsid w:val="002236BD"/>
    <w:rsid w:val="00224100"/>
    <w:rsid w:val="00231A47"/>
    <w:rsid w:val="00231CEE"/>
    <w:rsid w:val="002320BE"/>
    <w:rsid w:val="00232ED9"/>
    <w:rsid w:val="00240386"/>
    <w:rsid w:val="00251177"/>
    <w:rsid w:val="002547D9"/>
    <w:rsid w:val="002810CD"/>
    <w:rsid w:val="00284AFC"/>
    <w:rsid w:val="00292F2F"/>
    <w:rsid w:val="002B603F"/>
    <w:rsid w:val="002B7F1C"/>
    <w:rsid w:val="002C58F4"/>
    <w:rsid w:val="002D2904"/>
    <w:rsid w:val="002D635C"/>
    <w:rsid w:val="002D7AA0"/>
    <w:rsid w:val="002E210A"/>
    <w:rsid w:val="002F6B4E"/>
    <w:rsid w:val="002F7A1C"/>
    <w:rsid w:val="002F7E7F"/>
    <w:rsid w:val="00302B6E"/>
    <w:rsid w:val="003061E9"/>
    <w:rsid w:val="00307EB0"/>
    <w:rsid w:val="003146C8"/>
    <w:rsid w:val="00314D22"/>
    <w:rsid w:val="00330439"/>
    <w:rsid w:val="00337575"/>
    <w:rsid w:val="00337DEC"/>
    <w:rsid w:val="00344950"/>
    <w:rsid w:val="00356F4C"/>
    <w:rsid w:val="00370766"/>
    <w:rsid w:val="0037379F"/>
    <w:rsid w:val="003803B1"/>
    <w:rsid w:val="003845B6"/>
    <w:rsid w:val="00390FB4"/>
    <w:rsid w:val="00391421"/>
    <w:rsid w:val="0039198E"/>
    <w:rsid w:val="0039389C"/>
    <w:rsid w:val="00396796"/>
    <w:rsid w:val="003A43DC"/>
    <w:rsid w:val="003A7A59"/>
    <w:rsid w:val="003B2478"/>
    <w:rsid w:val="003C0829"/>
    <w:rsid w:val="003C561D"/>
    <w:rsid w:val="003D0D09"/>
    <w:rsid w:val="003D5776"/>
    <w:rsid w:val="00402543"/>
    <w:rsid w:val="00405D27"/>
    <w:rsid w:val="00414963"/>
    <w:rsid w:val="004206F5"/>
    <w:rsid w:val="00423F94"/>
    <w:rsid w:val="00424EB8"/>
    <w:rsid w:val="004252AE"/>
    <w:rsid w:val="00437FB4"/>
    <w:rsid w:val="004469F2"/>
    <w:rsid w:val="00447FA7"/>
    <w:rsid w:val="00454835"/>
    <w:rsid w:val="00466D86"/>
    <w:rsid w:val="004708C4"/>
    <w:rsid w:val="004714FD"/>
    <w:rsid w:val="004762F0"/>
    <w:rsid w:val="004872EA"/>
    <w:rsid w:val="004872EB"/>
    <w:rsid w:val="0049438D"/>
    <w:rsid w:val="004A467A"/>
    <w:rsid w:val="004B5DAC"/>
    <w:rsid w:val="004C5947"/>
    <w:rsid w:val="004C77BA"/>
    <w:rsid w:val="004C7B55"/>
    <w:rsid w:val="004D32A8"/>
    <w:rsid w:val="004D3C7B"/>
    <w:rsid w:val="004D5138"/>
    <w:rsid w:val="004E4F82"/>
    <w:rsid w:val="004E5234"/>
    <w:rsid w:val="004F4D53"/>
    <w:rsid w:val="004F7107"/>
    <w:rsid w:val="00503011"/>
    <w:rsid w:val="00504E21"/>
    <w:rsid w:val="00517644"/>
    <w:rsid w:val="00524C4C"/>
    <w:rsid w:val="00526239"/>
    <w:rsid w:val="00532F27"/>
    <w:rsid w:val="00535CF9"/>
    <w:rsid w:val="00545823"/>
    <w:rsid w:val="00554937"/>
    <w:rsid w:val="00556B53"/>
    <w:rsid w:val="0056190A"/>
    <w:rsid w:val="005678AE"/>
    <w:rsid w:val="005736D5"/>
    <w:rsid w:val="005772E1"/>
    <w:rsid w:val="00586869"/>
    <w:rsid w:val="00593DFF"/>
    <w:rsid w:val="005A1CF1"/>
    <w:rsid w:val="005A518F"/>
    <w:rsid w:val="005B1351"/>
    <w:rsid w:val="005B27D7"/>
    <w:rsid w:val="005C7976"/>
    <w:rsid w:val="005D40E0"/>
    <w:rsid w:val="005D7C45"/>
    <w:rsid w:val="005E06FB"/>
    <w:rsid w:val="005E4035"/>
    <w:rsid w:val="005E7080"/>
    <w:rsid w:val="005F1BA4"/>
    <w:rsid w:val="005F7FF2"/>
    <w:rsid w:val="00600669"/>
    <w:rsid w:val="0060790E"/>
    <w:rsid w:val="0061094D"/>
    <w:rsid w:val="00614053"/>
    <w:rsid w:val="006162B7"/>
    <w:rsid w:val="00631633"/>
    <w:rsid w:val="00633C94"/>
    <w:rsid w:val="00635905"/>
    <w:rsid w:val="00637C20"/>
    <w:rsid w:val="00647E32"/>
    <w:rsid w:val="00655644"/>
    <w:rsid w:val="00660778"/>
    <w:rsid w:val="00666ABD"/>
    <w:rsid w:val="00676D20"/>
    <w:rsid w:val="006850BD"/>
    <w:rsid w:val="00690313"/>
    <w:rsid w:val="006906AB"/>
    <w:rsid w:val="00691065"/>
    <w:rsid w:val="00695B28"/>
    <w:rsid w:val="00695C91"/>
    <w:rsid w:val="00697A2C"/>
    <w:rsid w:val="006A332F"/>
    <w:rsid w:val="006A5BEC"/>
    <w:rsid w:val="006B1661"/>
    <w:rsid w:val="006B532F"/>
    <w:rsid w:val="006B5474"/>
    <w:rsid w:val="006B7310"/>
    <w:rsid w:val="006C2937"/>
    <w:rsid w:val="006C7E63"/>
    <w:rsid w:val="006D58C7"/>
    <w:rsid w:val="006D6D27"/>
    <w:rsid w:val="006E0AC2"/>
    <w:rsid w:val="006E18D6"/>
    <w:rsid w:val="006E3549"/>
    <w:rsid w:val="006E39F1"/>
    <w:rsid w:val="006E7020"/>
    <w:rsid w:val="006F3E10"/>
    <w:rsid w:val="00712DEB"/>
    <w:rsid w:val="00715366"/>
    <w:rsid w:val="00720D1A"/>
    <w:rsid w:val="00722351"/>
    <w:rsid w:val="00722721"/>
    <w:rsid w:val="00723D96"/>
    <w:rsid w:val="0072563D"/>
    <w:rsid w:val="007263FC"/>
    <w:rsid w:val="00727536"/>
    <w:rsid w:val="00730526"/>
    <w:rsid w:val="007335EA"/>
    <w:rsid w:val="007342CE"/>
    <w:rsid w:val="0073545D"/>
    <w:rsid w:val="007358F7"/>
    <w:rsid w:val="007434F9"/>
    <w:rsid w:val="0074568F"/>
    <w:rsid w:val="00755888"/>
    <w:rsid w:val="00761778"/>
    <w:rsid w:val="0076216A"/>
    <w:rsid w:val="00767789"/>
    <w:rsid w:val="00772FDD"/>
    <w:rsid w:val="00775FFE"/>
    <w:rsid w:val="00781929"/>
    <w:rsid w:val="00786417"/>
    <w:rsid w:val="00786823"/>
    <w:rsid w:val="00786A1F"/>
    <w:rsid w:val="00794078"/>
    <w:rsid w:val="007A2468"/>
    <w:rsid w:val="007C11C9"/>
    <w:rsid w:val="007C3D22"/>
    <w:rsid w:val="007D5328"/>
    <w:rsid w:val="007E0289"/>
    <w:rsid w:val="007E2372"/>
    <w:rsid w:val="007E73D5"/>
    <w:rsid w:val="007F1ABC"/>
    <w:rsid w:val="007F6AD2"/>
    <w:rsid w:val="00804895"/>
    <w:rsid w:val="0080524E"/>
    <w:rsid w:val="008174D1"/>
    <w:rsid w:val="008235E4"/>
    <w:rsid w:val="008239AA"/>
    <w:rsid w:val="00832B18"/>
    <w:rsid w:val="008332E9"/>
    <w:rsid w:val="00833870"/>
    <w:rsid w:val="008338D7"/>
    <w:rsid w:val="00840435"/>
    <w:rsid w:val="00854608"/>
    <w:rsid w:val="00854756"/>
    <w:rsid w:val="00854B29"/>
    <w:rsid w:val="008627BF"/>
    <w:rsid w:val="0086578C"/>
    <w:rsid w:val="00871395"/>
    <w:rsid w:val="00871439"/>
    <w:rsid w:val="00876246"/>
    <w:rsid w:val="00876E67"/>
    <w:rsid w:val="0087712E"/>
    <w:rsid w:val="00880984"/>
    <w:rsid w:val="00884BEA"/>
    <w:rsid w:val="00886254"/>
    <w:rsid w:val="0088770F"/>
    <w:rsid w:val="00887B19"/>
    <w:rsid w:val="00891FDD"/>
    <w:rsid w:val="00895E45"/>
    <w:rsid w:val="00895F32"/>
    <w:rsid w:val="008A2167"/>
    <w:rsid w:val="008B0989"/>
    <w:rsid w:val="008B7553"/>
    <w:rsid w:val="008B768D"/>
    <w:rsid w:val="008C33B0"/>
    <w:rsid w:val="008C68F9"/>
    <w:rsid w:val="008D0D95"/>
    <w:rsid w:val="008D32B5"/>
    <w:rsid w:val="008D5207"/>
    <w:rsid w:val="008E2A4A"/>
    <w:rsid w:val="008E49B3"/>
    <w:rsid w:val="008E53C2"/>
    <w:rsid w:val="008E7F95"/>
    <w:rsid w:val="00901CC1"/>
    <w:rsid w:val="0090528C"/>
    <w:rsid w:val="00905F04"/>
    <w:rsid w:val="00911385"/>
    <w:rsid w:val="00917313"/>
    <w:rsid w:val="00917C66"/>
    <w:rsid w:val="009227B6"/>
    <w:rsid w:val="00922EF6"/>
    <w:rsid w:val="00927E5A"/>
    <w:rsid w:val="00933A13"/>
    <w:rsid w:val="0093637F"/>
    <w:rsid w:val="00937462"/>
    <w:rsid w:val="00945284"/>
    <w:rsid w:val="009471C1"/>
    <w:rsid w:val="009479FA"/>
    <w:rsid w:val="00950B10"/>
    <w:rsid w:val="00951BBE"/>
    <w:rsid w:val="0095572C"/>
    <w:rsid w:val="00955BDA"/>
    <w:rsid w:val="009577D3"/>
    <w:rsid w:val="00961081"/>
    <w:rsid w:val="00963CB7"/>
    <w:rsid w:val="00963F26"/>
    <w:rsid w:val="009658D6"/>
    <w:rsid w:val="00966430"/>
    <w:rsid w:val="00971A4F"/>
    <w:rsid w:val="00975705"/>
    <w:rsid w:val="009802DF"/>
    <w:rsid w:val="0098318D"/>
    <w:rsid w:val="00991E8F"/>
    <w:rsid w:val="00993331"/>
    <w:rsid w:val="00996413"/>
    <w:rsid w:val="009969AD"/>
    <w:rsid w:val="009B5D0A"/>
    <w:rsid w:val="009C0F12"/>
    <w:rsid w:val="009D2828"/>
    <w:rsid w:val="009D7468"/>
    <w:rsid w:val="009E05D2"/>
    <w:rsid w:val="009E10B6"/>
    <w:rsid w:val="009E183A"/>
    <w:rsid w:val="009E276C"/>
    <w:rsid w:val="009E28F1"/>
    <w:rsid w:val="009E3AAF"/>
    <w:rsid w:val="009E6AAA"/>
    <w:rsid w:val="009E6C2C"/>
    <w:rsid w:val="009E7A13"/>
    <w:rsid w:val="009F21AD"/>
    <w:rsid w:val="00A01CED"/>
    <w:rsid w:val="00A022E2"/>
    <w:rsid w:val="00A02A0C"/>
    <w:rsid w:val="00A03467"/>
    <w:rsid w:val="00A2281C"/>
    <w:rsid w:val="00A30301"/>
    <w:rsid w:val="00A3399C"/>
    <w:rsid w:val="00A33E31"/>
    <w:rsid w:val="00A37D07"/>
    <w:rsid w:val="00A40380"/>
    <w:rsid w:val="00A40747"/>
    <w:rsid w:val="00A42A33"/>
    <w:rsid w:val="00A442C0"/>
    <w:rsid w:val="00A50E47"/>
    <w:rsid w:val="00A8687C"/>
    <w:rsid w:val="00A91A98"/>
    <w:rsid w:val="00A94B2C"/>
    <w:rsid w:val="00AB281D"/>
    <w:rsid w:val="00AD6126"/>
    <w:rsid w:val="00AD61B6"/>
    <w:rsid w:val="00AE2F0A"/>
    <w:rsid w:val="00AE37FA"/>
    <w:rsid w:val="00AF4571"/>
    <w:rsid w:val="00AF514F"/>
    <w:rsid w:val="00AF6971"/>
    <w:rsid w:val="00B00B1E"/>
    <w:rsid w:val="00B0592E"/>
    <w:rsid w:val="00B06294"/>
    <w:rsid w:val="00B12655"/>
    <w:rsid w:val="00B12892"/>
    <w:rsid w:val="00B23606"/>
    <w:rsid w:val="00B312B4"/>
    <w:rsid w:val="00B31368"/>
    <w:rsid w:val="00B3601D"/>
    <w:rsid w:val="00B4109F"/>
    <w:rsid w:val="00B43E76"/>
    <w:rsid w:val="00B43F94"/>
    <w:rsid w:val="00B47340"/>
    <w:rsid w:val="00B47DA7"/>
    <w:rsid w:val="00B52B05"/>
    <w:rsid w:val="00B570A4"/>
    <w:rsid w:val="00B60240"/>
    <w:rsid w:val="00B70CD1"/>
    <w:rsid w:val="00B70D81"/>
    <w:rsid w:val="00B73286"/>
    <w:rsid w:val="00B77BE0"/>
    <w:rsid w:val="00B86923"/>
    <w:rsid w:val="00B9121F"/>
    <w:rsid w:val="00B93698"/>
    <w:rsid w:val="00B9477D"/>
    <w:rsid w:val="00BA010F"/>
    <w:rsid w:val="00BA0825"/>
    <w:rsid w:val="00BA0A2B"/>
    <w:rsid w:val="00BA132C"/>
    <w:rsid w:val="00BA61AB"/>
    <w:rsid w:val="00BA7399"/>
    <w:rsid w:val="00BB31BF"/>
    <w:rsid w:val="00BB4277"/>
    <w:rsid w:val="00BB7FDB"/>
    <w:rsid w:val="00BC60D9"/>
    <w:rsid w:val="00BC61C5"/>
    <w:rsid w:val="00BD1BEE"/>
    <w:rsid w:val="00BD4DDD"/>
    <w:rsid w:val="00BE1729"/>
    <w:rsid w:val="00BF1E80"/>
    <w:rsid w:val="00C03A0B"/>
    <w:rsid w:val="00C03CF9"/>
    <w:rsid w:val="00C13803"/>
    <w:rsid w:val="00C13C1C"/>
    <w:rsid w:val="00C1741E"/>
    <w:rsid w:val="00C235D9"/>
    <w:rsid w:val="00C23882"/>
    <w:rsid w:val="00C274A0"/>
    <w:rsid w:val="00C44640"/>
    <w:rsid w:val="00C562CB"/>
    <w:rsid w:val="00C57235"/>
    <w:rsid w:val="00C66112"/>
    <w:rsid w:val="00C67E66"/>
    <w:rsid w:val="00C728A2"/>
    <w:rsid w:val="00C85A4A"/>
    <w:rsid w:val="00C91961"/>
    <w:rsid w:val="00C95B8E"/>
    <w:rsid w:val="00C97707"/>
    <w:rsid w:val="00CA25BA"/>
    <w:rsid w:val="00CA375D"/>
    <w:rsid w:val="00CB1A80"/>
    <w:rsid w:val="00CB2F1D"/>
    <w:rsid w:val="00CB67C7"/>
    <w:rsid w:val="00CB7D71"/>
    <w:rsid w:val="00CC06D6"/>
    <w:rsid w:val="00CC3F3A"/>
    <w:rsid w:val="00CC4ED9"/>
    <w:rsid w:val="00CC7320"/>
    <w:rsid w:val="00CD383F"/>
    <w:rsid w:val="00CD4406"/>
    <w:rsid w:val="00CE0182"/>
    <w:rsid w:val="00D0062C"/>
    <w:rsid w:val="00D01053"/>
    <w:rsid w:val="00D052E7"/>
    <w:rsid w:val="00D10798"/>
    <w:rsid w:val="00D16775"/>
    <w:rsid w:val="00D203EE"/>
    <w:rsid w:val="00D2225F"/>
    <w:rsid w:val="00D23962"/>
    <w:rsid w:val="00D24311"/>
    <w:rsid w:val="00D261C8"/>
    <w:rsid w:val="00D41762"/>
    <w:rsid w:val="00D425EE"/>
    <w:rsid w:val="00D67D1A"/>
    <w:rsid w:val="00D73332"/>
    <w:rsid w:val="00D739FC"/>
    <w:rsid w:val="00D823F3"/>
    <w:rsid w:val="00DA2FCE"/>
    <w:rsid w:val="00DB3261"/>
    <w:rsid w:val="00DB6AD2"/>
    <w:rsid w:val="00DC4802"/>
    <w:rsid w:val="00DC5CDD"/>
    <w:rsid w:val="00DD7E0D"/>
    <w:rsid w:val="00DE12B2"/>
    <w:rsid w:val="00DE4305"/>
    <w:rsid w:val="00DE5750"/>
    <w:rsid w:val="00DF3E94"/>
    <w:rsid w:val="00E003FA"/>
    <w:rsid w:val="00E03551"/>
    <w:rsid w:val="00E0474B"/>
    <w:rsid w:val="00E06A48"/>
    <w:rsid w:val="00E06DAD"/>
    <w:rsid w:val="00E21616"/>
    <w:rsid w:val="00E23E80"/>
    <w:rsid w:val="00E2688C"/>
    <w:rsid w:val="00E26D5F"/>
    <w:rsid w:val="00E27580"/>
    <w:rsid w:val="00E33BE7"/>
    <w:rsid w:val="00E3665F"/>
    <w:rsid w:val="00E43270"/>
    <w:rsid w:val="00E55C2F"/>
    <w:rsid w:val="00E56E6D"/>
    <w:rsid w:val="00E5775F"/>
    <w:rsid w:val="00E63BBB"/>
    <w:rsid w:val="00E71425"/>
    <w:rsid w:val="00E775EB"/>
    <w:rsid w:val="00E8567C"/>
    <w:rsid w:val="00E87C29"/>
    <w:rsid w:val="00E87D19"/>
    <w:rsid w:val="00E92AD7"/>
    <w:rsid w:val="00EA5C17"/>
    <w:rsid w:val="00EA6C6B"/>
    <w:rsid w:val="00EB0F9A"/>
    <w:rsid w:val="00EB1449"/>
    <w:rsid w:val="00EB54E5"/>
    <w:rsid w:val="00EB6943"/>
    <w:rsid w:val="00EC179D"/>
    <w:rsid w:val="00EC49AF"/>
    <w:rsid w:val="00EC7216"/>
    <w:rsid w:val="00EC752B"/>
    <w:rsid w:val="00ED4708"/>
    <w:rsid w:val="00ED54FD"/>
    <w:rsid w:val="00EE00C0"/>
    <w:rsid w:val="00EE65F0"/>
    <w:rsid w:val="00EE779C"/>
    <w:rsid w:val="00EF0850"/>
    <w:rsid w:val="00EF1915"/>
    <w:rsid w:val="00EF300D"/>
    <w:rsid w:val="00F00717"/>
    <w:rsid w:val="00F0507E"/>
    <w:rsid w:val="00F1092D"/>
    <w:rsid w:val="00F15F5E"/>
    <w:rsid w:val="00F222B8"/>
    <w:rsid w:val="00F239A7"/>
    <w:rsid w:val="00F256A5"/>
    <w:rsid w:val="00F30EE4"/>
    <w:rsid w:val="00F351AC"/>
    <w:rsid w:val="00F37E91"/>
    <w:rsid w:val="00F429C6"/>
    <w:rsid w:val="00F45DE9"/>
    <w:rsid w:val="00F470DD"/>
    <w:rsid w:val="00F50D20"/>
    <w:rsid w:val="00F54736"/>
    <w:rsid w:val="00F57B43"/>
    <w:rsid w:val="00F6075F"/>
    <w:rsid w:val="00F63105"/>
    <w:rsid w:val="00F656EE"/>
    <w:rsid w:val="00F7243E"/>
    <w:rsid w:val="00F75B0F"/>
    <w:rsid w:val="00F76369"/>
    <w:rsid w:val="00F80ED9"/>
    <w:rsid w:val="00F81051"/>
    <w:rsid w:val="00F943D6"/>
    <w:rsid w:val="00F9571A"/>
    <w:rsid w:val="00FA258D"/>
    <w:rsid w:val="00FA4C5C"/>
    <w:rsid w:val="00FB4969"/>
    <w:rsid w:val="00FB5BC6"/>
    <w:rsid w:val="00FE53D7"/>
    <w:rsid w:val="00FE797F"/>
    <w:rsid w:val="00FF3D9D"/>
    <w:rsid w:val="00FF46F9"/>
    <w:rsid w:val="00FF5275"/>
    <w:rsid w:val="00FF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6615B"/>
  <w15:docId w15:val="{2320C0DE-E99F-4CAC-9990-0ED4AE23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nhideWhenUsed/>
    <w:rsid w:val="00876246"/>
    <w:pPr>
      <w:tabs>
        <w:tab w:val="center" w:pos="4680"/>
        <w:tab w:val="right" w:pos="9360"/>
      </w:tabs>
      <w:spacing w:before="0" w:after="0"/>
    </w:pPr>
  </w:style>
  <w:style w:type="character" w:customStyle="1" w:styleId="HeaderChar">
    <w:name w:val="Header Char"/>
    <w:basedOn w:val="DefaultParagraphFont"/>
    <w:link w:val="Header"/>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39389C"/>
    <w:pPr>
      <w:keepLines w:val="0"/>
      <w:spacing w:after="360"/>
    </w:pPr>
    <w:rPr>
      <w:color w:val="auto"/>
      <w:sz w:val="26"/>
    </w:rPr>
  </w:style>
  <w:style w:type="paragraph" w:customStyle="1" w:styleId="Sidebar-bullet">
    <w:name w:val="Sidebar - bullet"/>
    <w:basedOn w:val="Normal"/>
    <w:qFormat/>
    <w:rsid w:val="0039389C"/>
    <w:pPr>
      <w:tabs>
        <w:tab w:val="left" w:pos="426"/>
      </w:tabs>
      <w:spacing w:line="300" w:lineRule="auto"/>
      <w:ind w:left="374" w:right="115" w:hanging="230"/>
    </w:pPr>
    <w:rPr>
      <w:color w:val="auto"/>
    </w:rPr>
  </w:style>
  <w:style w:type="paragraph" w:customStyle="1" w:styleId="Sidebar-Heading2">
    <w:name w:val="Sidebar - Heading 2"/>
    <w:basedOn w:val="Heading2"/>
    <w:qFormat/>
    <w:rsid w:val="0039389C"/>
    <w:pPr>
      <w:spacing w:before="240" w:after="120"/>
    </w:pPr>
    <w:rPr>
      <w:rFonts w:asciiTheme="majorHAnsi" w:hAnsiTheme="majorHAnsi"/>
      <w:caps/>
      <w:color w:val="auto"/>
    </w:rPr>
  </w:style>
  <w:style w:type="character" w:customStyle="1" w:styleId="Sidebar-Heading1Char">
    <w:name w:val="Sidebar - Heading 1 Char"/>
    <w:basedOn w:val="Heading1Char"/>
    <w:link w:val="Sidebar-Heading1"/>
    <w:rsid w:val="0039389C"/>
    <w:rPr>
      <w:rFonts w:asciiTheme="majorHAnsi" w:eastAsiaTheme="minorHAnsi" w:hAnsiTheme="majorHAnsi" w:cstheme="minorBidi"/>
      <w:b/>
      <w:bCs/>
      <w:caps/>
      <w:color w:val="991F3D" w:themeColor="accent2"/>
      <w:sz w:val="26"/>
      <w:szCs w:val="28"/>
      <w:lang w:val="en-GB" w:eastAsia="en-US"/>
    </w:rPr>
  </w:style>
  <w:style w:type="table" w:customStyle="1" w:styleId="NewTable">
    <w:name w:val="NewTable"/>
    <w:basedOn w:val="TableNormal"/>
    <w:uiPriority w:val="99"/>
    <w:rsid w:val="005678AE"/>
    <w:rPr>
      <w:sz w:val="18"/>
    </w:rP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 w:type="paragraph" w:styleId="PlainText">
    <w:name w:val="Plain Text"/>
    <w:basedOn w:val="Normal"/>
    <w:link w:val="PlainTextChar"/>
    <w:rsid w:val="00786823"/>
    <w:pPr>
      <w:spacing w:before="0" w:after="0"/>
      <w:contextualSpacing w:val="0"/>
    </w:pPr>
    <w:rPr>
      <w:rFonts w:ascii="Courier New" w:eastAsia="Times New Roman" w:hAnsi="Courier New" w:cs="Courier New"/>
      <w:color w:val="auto"/>
      <w:sz w:val="20"/>
      <w:szCs w:val="20"/>
      <w:lang w:val="en-US"/>
    </w:rPr>
  </w:style>
  <w:style w:type="character" w:customStyle="1" w:styleId="PlainTextChar">
    <w:name w:val="Plain Text Char"/>
    <w:basedOn w:val="DefaultParagraphFont"/>
    <w:link w:val="PlainText"/>
    <w:rsid w:val="00786823"/>
    <w:rPr>
      <w:rFonts w:ascii="Courier New" w:hAnsi="Courier New" w:cs="Courier New"/>
      <w:lang w:val="en-US" w:eastAsia="en-US"/>
    </w:rPr>
  </w:style>
  <w:style w:type="character" w:customStyle="1" w:styleId="bodytexthighlight1">
    <w:name w:val="bodytext_highlight1"/>
    <w:basedOn w:val="DefaultParagraphFont"/>
    <w:rsid w:val="00786823"/>
    <w:rPr>
      <w:rFonts w:ascii="Arial" w:hAnsi="Arial" w:cs="Arial" w:hint="default"/>
      <w:b/>
      <w:bCs/>
      <w:i w:val="0"/>
      <w:iCs w:val="0"/>
      <w:color w:val="00529B"/>
      <w:sz w:val="18"/>
      <w:szCs w:val="18"/>
    </w:rPr>
  </w:style>
  <w:style w:type="character" w:customStyle="1" w:styleId="textrun">
    <w:name w:val="textrun"/>
    <w:basedOn w:val="DefaultParagraphFont"/>
    <w:rsid w:val="0014086A"/>
  </w:style>
  <w:style w:type="paragraph" w:customStyle="1" w:styleId="paragraph">
    <w:name w:val="paragraph"/>
    <w:basedOn w:val="Normal"/>
    <w:rsid w:val="0014086A"/>
    <w:pPr>
      <w:spacing w:before="100" w:beforeAutospacing="1" w:after="100" w:afterAutospacing="1"/>
      <w:contextualSpacing w:val="0"/>
    </w:pPr>
    <w:rPr>
      <w:rFonts w:ascii="Times New Roman" w:eastAsia="Times New Roman" w:hAnsi="Times New Roman" w:cs="Times New Roman"/>
      <w:color w:val="auto"/>
      <w:sz w:val="24"/>
      <w:szCs w:val="24"/>
      <w:lang w:val="en-US"/>
    </w:rPr>
  </w:style>
  <w:style w:type="character" w:customStyle="1" w:styleId="bodytext1">
    <w:name w:val="bodytext1"/>
    <w:basedOn w:val="DefaultParagraphFont"/>
    <w:rsid w:val="0014086A"/>
    <w:rPr>
      <w:rFonts w:ascii="Arial" w:hAnsi="Arial" w:cs="Arial" w:hint="default"/>
      <w:i w:val="0"/>
      <w:iCs w:val="0"/>
      <w:color w:val="000000"/>
      <w:sz w:val="18"/>
      <w:szCs w:val="18"/>
    </w:rPr>
  </w:style>
  <w:style w:type="character" w:styleId="Hyperlink">
    <w:name w:val="Hyperlink"/>
    <w:basedOn w:val="DefaultParagraphFont"/>
    <w:uiPriority w:val="99"/>
    <w:unhideWhenUsed/>
    <w:rsid w:val="00136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tamilsenthil.2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leChar"/>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FE79D9"/>
    <w:rsid w:val="00002C10"/>
    <w:rsid w:val="00120068"/>
    <w:rsid w:val="00130049"/>
    <w:rsid w:val="001A4519"/>
    <w:rsid w:val="001E2B74"/>
    <w:rsid w:val="00227BB8"/>
    <w:rsid w:val="00297CD7"/>
    <w:rsid w:val="002F0DD1"/>
    <w:rsid w:val="002F3B7C"/>
    <w:rsid w:val="003453CB"/>
    <w:rsid w:val="00385379"/>
    <w:rsid w:val="003E647F"/>
    <w:rsid w:val="003F6954"/>
    <w:rsid w:val="00414378"/>
    <w:rsid w:val="0042205B"/>
    <w:rsid w:val="0048600D"/>
    <w:rsid w:val="004A39D3"/>
    <w:rsid w:val="004A6E35"/>
    <w:rsid w:val="004B2292"/>
    <w:rsid w:val="004F3232"/>
    <w:rsid w:val="00610D69"/>
    <w:rsid w:val="0061611B"/>
    <w:rsid w:val="006554ED"/>
    <w:rsid w:val="006906FC"/>
    <w:rsid w:val="007C3E61"/>
    <w:rsid w:val="007C43FB"/>
    <w:rsid w:val="007F019C"/>
    <w:rsid w:val="007F58CC"/>
    <w:rsid w:val="0084000D"/>
    <w:rsid w:val="008528DE"/>
    <w:rsid w:val="008879BA"/>
    <w:rsid w:val="009867FC"/>
    <w:rsid w:val="00A0186F"/>
    <w:rsid w:val="00A65122"/>
    <w:rsid w:val="00A82059"/>
    <w:rsid w:val="00AA4112"/>
    <w:rsid w:val="00B062D4"/>
    <w:rsid w:val="00B82052"/>
    <w:rsid w:val="00C1781E"/>
    <w:rsid w:val="00C6066F"/>
    <w:rsid w:val="00D44413"/>
    <w:rsid w:val="00DE352C"/>
    <w:rsid w:val="00DE6F70"/>
    <w:rsid w:val="00E13900"/>
    <w:rsid w:val="00E8782D"/>
    <w:rsid w:val="00EF14D7"/>
    <w:rsid w:val="00F901FB"/>
    <w:rsid w:val="00FE1F46"/>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5FEE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4ED"/>
  </w:style>
  <w:style w:type="paragraph" w:styleId="Heading2">
    <w:name w:val="heading 2"/>
    <w:basedOn w:val="Normal"/>
    <w:next w:val="Normal"/>
    <w:link w:val="Heading2Char"/>
    <w:uiPriority w:val="9"/>
    <w:semiHidden/>
    <w:unhideWhenUsed/>
    <w:qFormat/>
    <w:rsid w:val="004860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Heading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Heading2Char">
    <w:name w:val="Heading 2 Char"/>
    <w:basedOn w:val="DefaultParagraphFont"/>
    <w:link w:val="Heading2"/>
    <w:uiPriority w:val="9"/>
    <w:semiHidden/>
    <w:rsid w:val="0048600D"/>
    <w:rPr>
      <w:rFonts w:asciiTheme="majorHAnsi" w:eastAsiaTheme="majorEastAsia" w:hAnsiTheme="majorHAnsi" w:cstheme="majorBidi"/>
      <w:b/>
      <w:bCs/>
      <w:color w:val="5B9BD5"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le">
    <w:name w:val="Title"/>
    <w:basedOn w:val="Normal"/>
    <w:next w:val="Normal"/>
    <w:link w:val="TitleCh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leChar">
    <w:name w:val="Title Char"/>
    <w:link w:val="Titl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a06acffd49b66ffa6eff0b6f38db455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9e6b8df50e9dab7eb8f311fe81f726ae"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CV-resume_EN-A4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TermInfo xmlns="http://schemas.microsoft.com/office/infopath/2007/PartnerControls">
          <TermName xmlns="http://schemas.microsoft.com/office/infopath/2007/PartnerControls">Partner and technology:Oracle</TermName>
          <TermId xmlns="http://schemas.microsoft.com/office/infopath/2007/PartnerControls">029074b2-8863-4686-a04a-06dfaf5aa1e3</TermId>
        </TermInfo>
      </Terms>
    </p43f7bb208e443c9b50eb304fe6606a3>
    <TaxCatchAll xmlns="d95a5b16-1b8d-4c7c-9ebf-89c0983b6970">
      <Value>10</Value>
      <Value>260</Value>
    </TaxCatchAll>
    <Creator xmlns="d95a5b16-1b8d-4c7c-9ebf-89c0983b6970" xsi:nil="true"/>
    <Proposition xmlns="d95a5b16-1b8d-4c7c-9ebf-89c0983b6970"/>
    <Publication_x0020_Date xmlns="d95a5b16-1b8d-4c7c-9ebf-89c0983b6970">2013-01-09T00:00:00+00:00</Publication_x0020_Date>
    <Best_x0020_Before_x0020_Date xmlns="d95a5b16-1b8d-4c7c-9ebf-89c0983b6970">2018-01-09T00:00:00+00:00</Best_x0020_Before_x0020_Date>
    <BS_x0020_Document_x0020_Sub_x0020_Type xmlns="d95a5b16-1b8d-4c7c-9ebf-89c0983b6970">Pro Forma</BS_x0020_Document_x0020_Sub_x0020_Type>
    <CSMeta2010Field xmlns="http://schemas.microsoft.com/sharepoint/v3">13afe899-fd46-47e2-88a4-56dd6635dfb3;2014-04-12 21:17:03;AUTOCLASSIFIED;Business theme:2014-04-12 21:17:03|False||AUTOCLASSIFIED|2014-04-12 21:17:03|UNDEFINED;Organization:2014-04-12 21:17:03|False||AUTOCLASSIFIED|2014-04-12 21:17:03|UNDEFINED;Sector:2014-04-12 21:17:03|False||AUTOCLASSIFIED|2014-04-12 21:17:03|UNDEFINED;Proposition:2014-04-12 21:17:03|False|2013-01-14 19:38:39|AUTOCLASSIFIED|2014-04-12 21:17:03|MANUALCLASSIFIED;Service line:2014-04-12 21:17:03|False|2013-01-14 19:38:39|AUTOCLASSIFIED|2014-04-12 21:17:03|MANUALCLASSIFIED;True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A9D14-4F36-4442-B52E-1194C3007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4.xml><?xml version="1.0" encoding="utf-8"?>
<ds:datastoreItem xmlns:ds="http://schemas.openxmlformats.org/officeDocument/2006/customXml" ds:itemID="{537FE29C-83D4-46B5-AE45-53F675AF1B58}">
  <ds:schemaRefs>
    <ds:schemaRef ds:uri="http://schemas.microsoft.com/sharepoint/events"/>
  </ds:schemaRefs>
</ds:datastoreItem>
</file>

<file path=customXml/itemProps5.xml><?xml version="1.0" encoding="utf-8"?>
<ds:datastoreItem xmlns:ds="http://schemas.openxmlformats.org/officeDocument/2006/customXml" ds:itemID="{806B7BBB-AD08-472F-9073-D778E06F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Template>
  <TotalTime>594</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keywords/>
  <cp:lastModifiedBy>TECHWAUKEE</cp:lastModifiedBy>
  <cp:revision>165</cp:revision>
  <dcterms:created xsi:type="dcterms:W3CDTF">2019-03-12T22:39:00Z</dcterms:created>
  <dcterms:modified xsi:type="dcterms:W3CDTF">2021-07-28T07:08:00Z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Business theme">
    <vt:lpwstr>10;#Partner and technology:Oracle|029074b2-8863-4686-a04a-06dfaf5aa1e3</vt:lpwstr>
  </property>
  <property fmtid="{D5CDD505-2E9C-101B-9397-08002B2CF9AE}" pid="7" name="Sector">
    <vt:lpwstr/>
  </property>
  <property fmtid="{D5CDD505-2E9C-101B-9397-08002B2CF9AE}" pid="8" name="Order">
    <vt:r8>7400</vt:r8>
  </property>
  <property fmtid="{D5CDD505-2E9C-101B-9397-08002B2CF9AE}" pid="9" name="TaxKeyword">
    <vt:lpwstr/>
  </property>
</Properties>
</file>